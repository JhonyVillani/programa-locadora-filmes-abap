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1024982641"/>
        <w:docPartObj>
          <w:docPartGallery w:val="Cover Pages"/>
          <w:docPartUnique/>
        </w:docPartObj>
      </w:sdtPr>
      <w:sdtEndPr/>
      <w:sdtContent>
        <w:p w:rsidR="005E4C09" w:rsidRDefault="005E4C09" w:rsidP="00AE2CBA">
          <w:pPr>
            <w:pStyle w:val="Ttulo2"/>
            <w:numPr>
              <w:ilvl w:val="0"/>
              <w:numId w:val="0"/>
            </w:numPr>
            <w:ind w:left="576"/>
          </w:pPr>
        </w:p>
        <w:p w:rsidR="00465147" w:rsidRDefault="005E4C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2F51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1315253964"/>
                                  <w:placeholder>
                                    <w:docPart w:val="FBB50A0C9EE44D358843D8AC3C16528D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B7646" w:rsidRDefault="00335DC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  <w:r w:rsidR="005B6861"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  <w:r w:rsidR="007B7646"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Fevereiro</w:t>
                                    </w:r>
                                    <w:r w:rsidR="007B7646"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201</w:t>
                                    </w: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2F51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1315253964"/>
                            <w:placeholder>
                              <w:docPart w:val="FBB50A0C9EE44D358843D8AC3C16528D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B7646" w:rsidRDefault="00335DC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0</w:t>
                              </w:r>
                              <w:r w:rsidR="005B6861"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7</w:t>
                              </w:r>
                              <w:r w:rsidR="007B7646"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Fevereiro</w:t>
                              </w:r>
                              <w:r w:rsidR="007B7646"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 xml:space="preserve"> de 201</w:t>
                              </w: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8540065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7646" w:rsidRPr="005E6960" w:rsidRDefault="007B7646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696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Intelligenza</w:t>
                                    </w:r>
                                  </w:p>
                                </w:sdtContent>
                              </w:sdt>
                              <w:p w:rsidR="007B7646" w:rsidRPr="005E6960" w:rsidRDefault="00AA573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91C9" w:themeColor="background2" w:themeShade="80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mpresa"/>
                                    <w:tag w:val=""/>
                                    <w:id w:val="188104961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7646" w:rsidRPr="005E6960">
                                      <w:rPr>
                                        <w:caps/>
                                        <w:color w:val="2191C9" w:themeColor="background2" w:themeShade="80"/>
                                        <w:sz w:val="20"/>
                                        <w:szCs w:val="20"/>
                                        <w:lang w:val="en-US"/>
                                      </w:rPr>
                                      <w:t>Intelligenza IT &amp; Business Solution</w:t>
                                    </w:r>
                                  </w:sdtContent>
                                </w:sdt>
                              </w:p>
                              <w:p w:rsidR="007B7646" w:rsidRPr="0061510E" w:rsidRDefault="00AA573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F6FC6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520981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7646" w:rsidRPr="0061510E">
                                      <w:rPr>
                                        <w:color w:val="0F6FC6" w:themeColor="accent1"/>
                                        <w:sz w:val="20"/>
                                        <w:szCs w:val="20"/>
                                      </w:rPr>
                                      <w:t>www.intelligenzait.com</w:t>
                                    </w:r>
                                  </w:sdtContent>
                                </w:sdt>
                                <w:r w:rsidR="007B7646" w:rsidRPr="0061510E">
                                  <w:rPr>
                                    <w:color w:val="0F6FC6" w:themeColor="accen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8540065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7646" w:rsidRPr="005E6960" w:rsidRDefault="007B7646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E696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  <w:t>Intelligenza</w:t>
                              </w:r>
                            </w:p>
                          </w:sdtContent>
                        </w:sdt>
                        <w:p w:rsidR="007B7646" w:rsidRPr="005E6960" w:rsidRDefault="00AA573A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2191C9" w:themeColor="background2" w:themeShade="80"/>
                                <w:sz w:val="20"/>
                                <w:szCs w:val="20"/>
                                <w:lang w:val="en-US"/>
                              </w:rPr>
                              <w:alias w:val="Empresa"/>
                              <w:tag w:val=""/>
                              <w:id w:val="188104961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7646" w:rsidRPr="005E6960">
                                <w:rPr>
                                  <w:caps/>
                                  <w:color w:val="2191C9" w:themeColor="background2" w:themeShade="80"/>
                                  <w:sz w:val="20"/>
                                  <w:szCs w:val="20"/>
                                  <w:lang w:val="en-US"/>
                                </w:rPr>
                                <w:t>Intelligenza IT &amp; Business Solution</w:t>
                              </w:r>
                            </w:sdtContent>
                          </w:sdt>
                        </w:p>
                        <w:p w:rsidR="007B7646" w:rsidRPr="0061510E" w:rsidRDefault="00AA573A">
                          <w:pPr>
                            <w:pStyle w:val="SemEspaamento"/>
                            <w:jc w:val="right"/>
                            <w:rPr>
                              <w:caps/>
                              <w:color w:val="0F6FC6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520981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7646" w:rsidRPr="0061510E">
                                <w:rPr>
                                  <w:color w:val="0F6FC6" w:themeColor="accent1"/>
                                  <w:sz w:val="20"/>
                                  <w:szCs w:val="20"/>
                                </w:rPr>
                                <w:t>www.intelligenzait.com</w:t>
                              </w:r>
                            </w:sdtContent>
                          </w:sdt>
                          <w:r w:rsidR="007B7646" w:rsidRPr="0061510E">
                            <w:rPr>
                              <w:color w:val="0F6FC6" w:themeColor="accen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646" w:rsidRDefault="00AA573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3224732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7646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>Especificação Funcional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65258955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7646" w:rsidRDefault="00335DC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 xml:space="preserve">Treinamento ABAP - </w:t>
                                    </w:r>
                                    <w:r w:rsidR="005B6861"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Locadora de Filmes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:rsidR="007B7646" w:rsidRDefault="00AA573A">
                          <w:pPr>
                            <w:pStyle w:val="SemEspaamento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3224732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7646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>Especificação Funcional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65258955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7646" w:rsidRDefault="00335DC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 xml:space="preserve">Treinamento ABAP - </w:t>
                              </w:r>
                              <w:r w:rsidR="005B6861"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Locadora de Filmes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D669C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009dd9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0f6f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902101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465" w:rsidRDefault="00EC3465" w:rsidP="00EC3465">
          <w:pPr>
            <w:pStyle w:val="CabealhodoSumrio"/>
            <w:numPr>
              <w:ilvl w:val="0"/>
              <w:numId w:val="0"/>
            </w:numPr>
            <w:ind w:left="431" w:hanging="431"/>
          </w:pPr>
          <w:r>
            <w:t>Sumário</w:t>
          </w:r>
        </w:p>
        <w:bookmarkStart w:id="0" w:name="_GoBack"/>
        <w:bookmarkEnd w:id="0"/>
        <w:p w:rsidR="0027481B" w:rsidRDefault="00EC3465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57" w:history="1">
            <w:r w:rsidR="0027481B" w:rsidRPr="00800C31">
              <w:rPr>
                <w:rStyle w:val="Hyperlink"/>
                <w:noProof/>
              </w:rPr>
              <w:t>1</w:t>
            </w:r>
            <w:r w:rsidR="0027481B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27481B" w:rsidRPr="00800C31">
              <w:rPr>
                <w:rStyle w:val="Hyperlink"/>
                <w:noProof/>
              </w:rPr>
              <w:t>Informações do Processo</w:t>
            </w:r>
            <w:r w:rsidR="0027481B">
              <w:rPr>
                <w:noProof/>
                <w:webHidden/>
              </w:rPr>
              <w:tab/>
            </w:r>
            <w:r w:rsidR="0027481B">
              <w:rPr>
                <w:noProof/>
                <w:webHidden/>
              </w:rPr>
              <w:fldChar w:fldCharType="begin"/>
            </w:r>
            <w:r w:rsidR="0027481B">
              <w:rPr>
                <w:noProof/>
                <w:webHidden/>
              </w:rPr>
              <w:instrText xml:space="preserve"> PAGEREF _Toc452657 \h </w:instrText>
            </w:r>
            <w:r w:rsidR="0027481B">
              <w:rPr>
                <w:noProof/>
                <w:webHidden/>
              </w:rPr>
            </w:r>
            <w:r w:rsidR="0027481B">
              <w:rPr>
                <w:noProof/>
                <w:webHidden/>
              </w:rPr>
              <w:fldChar w:fldCharType="separate"/>
            </w:r>
            <w:r w:rsidR="0027481B">
              <w:rPr>
                <w:noProof/>
                <w:webHidden/>
              </w:rPr>
              <w:t>2</w:t>
            </w:r>
            <w:r w:rsidR="0027481B">
              <w:rPr>
                <w:noProof/>
                <w:webHidden/>
              </w:rPr>
              <w:fldChar w:fldCharType="end"/>
            </w:r>
          </w:hyperlink>
        </w:p>
        <w:p w:rsidR="0027481B" w:rsidRDefault="0027481B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452658" w:history="1">
            <w:r w:rsidRPr="00800C31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800C31">
              <w:rPr>
                <w:rStyle w:val="Hyperlink"/>
                <w:noProof/>
              </w:rPr>
              <w:t>Tipo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1B" w:rsidRDefault="0027481B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452659" w:history="1">
            <w:r w:rsidRPr="00800C3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Pr="00800C31">
              <w:rPr>
                <w:rStyle w:val="Hyperlink"/>
                <w:noProof/>
              </w:rPr>
              <w:t>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1B" w:rsidRDefault="0027481B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452660" w:history="1">
            <w:r w:rsidRPr="00800C31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800C3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1B" w:rsidRDefault="0027481B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452661" w:history="1">
            <w:r w:rsidRPr="00800C31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Pr="00800C31">
              <w:rPr>
                <w:rStyle w:val="Hyperlink"/>
                <w:noProof/>
              </w:rPr>
              <w:t>Resumo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1B" w:rsidRDefault="0027481B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452662" w:history="1">
            <w:r w:rsidRPr="00800C31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800C3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65" w:rsidRDefault="00EC3465">
          <w:r>
            <w:rPr>
              <w:b/>
              <w:bCs/>
            </w:rPr>
            <w:fldChar w:fldCharType="end"/>
          </w:r>
        </w:p>
      </w:sdtContent>
    </w:sdt>
    <w:p w:rsidR="00812FE6" w:rsidRDefault="00812FE6"/>
    <w:p w:rsidR="007F22E0" w:rsidRDefault="007F22E0">
      <w:pPr>
        <w:spacing w:before="0" w:line="264" w:lineRule="auto"/>
      </w:pPr>
      <w:r>
        <w:br w:type="page"/>
      </w:r>
    </w:p>
    <w:p w:rsidR="00465147" w:rsidRPr="003E0371" w:rsidRDefault="008F34E8" w:rsidP="003E0371">
      <w:pPr>
        <w:pStyle w:val="Ttulo1"/>
      </w:pPr>
      <w:bookmarkStart w:id="1" w:name="_Toc513452216"/>
      <w:bookmarkStart w:id="2" w:name="_Toc452657"/>
      <w:r w:rsidRPr="003E0371">
        <w:lastRenderedPageBreak/>
        <w:t>Informações do Processo</w:t>
      </w:r>
      <w:bookmarkEnd w:id="1"/>
      <w:bookmarkEnd w:id="2"/>
    </w:p>
    <w:tbl>
      <w:tblPr>
        <w:tblStyle w:val="Tabelacomgrade"/>
        <w:tblW w:w="10202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576"/>
        <w:gridCol w:w="3888"/>
        <w:gridCol w:w="5738"/>
      </w:tblGrid>
      <w:tr w:rsidR="008210B1" w:rsidRPr="008210B1" w:rsidTr="008210B1">
        <w:tc>
          <w:tcPr>
            <w:tcW w:w="421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>
                  <wp:extent cx="228571" cy="228571"/>
                  <wp:effectExtent l="0" t="0" r="635" b="635"/>
                  <wp:docPr id="3" name="Imagem 3" descr="Uma imagem contendo captura de tela&#10;&#10;Descrição gerada com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ntAwesome_f02d(2)_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noProof/>
                <w:color w:val="FFFFFF" w:themeColor="background1"/>
              </w:rPr>
            </w:pPr>
            <w:r w:rsidRPr="005C5F3B">
              <w:rPr>
                <w:noProof/>
                <w:color w:val="FFFFFF" w:themeColor="background1"/>
              </w:rPr>
              <w:t>Nome do projeto</w:t>
            </w:r>
          </w:p>
        </w:tc>
        <w:tc>
          <w:tcPr>
            <w:tcW w:w="5817" w:type="dxa"/>
          </w:tcPr>
          <w:p w:rsidR="008210B1" w:rsidRPr="008210B1" w:rsidRDefault="00335DC9" w:rsidP="008210B1">
            <w:pPr>
              <w:jc w:val="left"/>
            </w:pPr>
            <w:r>
              <w:t>Treinamento ABAP</w:t>
            </w:r>
            <w:r w:rsidR="00D5792A">
              <w:t xml:space="preserve"> Trainee</w:t>
            </w:r>
          </w:p>
        </w:tc>
      </w:tr>
      <w:tr w:rsidR="008210B1" w:rsidTr="008210B1">
        <w:tc>
          <w:tcPr>
            <w:tcW w:w="421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>
                  <wp:extent cx="228571" cy="228571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ntAwesome_f0ad(3)_2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:rsidR="008210B1" w:rsidRPr="005C5F3B" w:rsidRDefault="009D4B67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Identificação do Desenvolvimento</w:t>
            </w:r>
          </w:p>
        </w:tc>
        <w:tc>
          <w:tcPr>
            <w:tcW w:w="5817" w:type="dxa"/>
          </w:tcPr>
          <w:p w:rsidR="008210B1" w:rsidRDefault="005B6861" w:rsidP="008210B1">
            <w:pPr>
              <w:jc w:val="left"/>
            </w:pPr>
            <w:r>
              <w:t>Locadora de Filmes</w:t>
            </w:r>
          </w:p>
        </w:tc>
      </w:tr>
      <w:tr w:rsidR="008210B1" w:rsidTr="008210B1">
        <w:tc>
          <w:tcPr>
            <w:tcW w:w="421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>
                  <wp:extent cx="228571" cy="228571"/>
                  <wp:effectExtent l="0" t="0" r="635" b="63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ontAwesome_f15c(4)_2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Descrição</w:t>
            </w:r>
          </w:p>
        </w:tc>
        <w:tc>
          <w:tcPr>
            <w:tcW w:w="5817" w:type="dxa"/>
          </w:tcPr>
          <w:p w:rsidR="008210B1" w:rsidRDefault="00613106" w:rsidP="00B860B9">
            <w:r>
              <w:t xml:space="preserve">Criar um </w:t>
            </w:r>
            <w:r w:rsidR="005B6861">
              <w:t>controle de aluguel de filmes para uma locadora</w:t>
            </w:r>
          </w:p>
        </w:tc>
      </w:tr>
      <w:tr w:rsidR="008210B1" w:rsidTr="008210B1">
        <w:tc>
          <w:tcPr>
            <w:tcW w:w="421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>
                  <wp:extent cx="228571" cy="228571"/>
                  <wp:effectExtent l="0" t="0" r="635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Consultor Funcional</w:t>
            </w:r>
          </w:p>
        </w:tc>
        <w:tc>
          <w:tcPr>
            <w:tcW w:w="5817" w:type="dxa"/>
          </w:tcPr>
          <w:p w:rsidR="008210B1" w:rsidRDefault="004B7E3C" w:rsidP="008210B1">
            <w:pPr>
              <w:jc w:val="left"/>
            </w:pPr>
            <w:r>
              <w:t>Intelligenza</w:t>
            </w:r>
          </w:p>
        </w:tc>
      </w:tr>
      <w:tr w:rsidR="008210B1" w:rsidTr="008210B1">
        <w:tc>
          <w:tcPr>
            <w:tcW w:w="421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>
                  <wp:extent cx="228571" cy="228571"/>
                  <wp:effectExtent l="0" t="0" r="635" b="63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ontAwesome_f003(1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E</w:t>
            </w:r>
            <w:r w:rsidR="00937894">
              <w:rPr>
                <w:color w:val="FFFFFF" w:themeColor="background1"/>
              </w:rPr>
              <w:t>-</w:t>
            </w:r>
            <w:r w:rsidRPr="005C5F3B">
              <w:rPr>
                <w:color w:val="FFFFFF" w:themeColor="background1"/>
              </w:rPr>
              <w:t>mail</w:t>
            </w:r>
          </w:p>
        </w:tc>
        <w:tc>
          <w:tcPr>
            <w:tcW w:w="5817" w:type="dxa"/>
          </w:tcPr>
          <w:p w:rsidR="008210B1" w:rsidRDefault="00AA573A" w:rsidP="008210B1">
            <w:pPr>
              <w:jc w:val="left"/>
            </w:pPr>
            <w:hyperlink r:id="rId14" w:history="1">
              <w:r w:rsidR="00335DC9">
                <w:rPr>
                  <w:rStyle w:val="Hyperlink"/>
                </w:rPr>
                <w:t>vanessa.hayakawa@intelligenzait.com</w:t>
              </w:r>
            </w:hyperlink>
          </w:p>
        </w:tc>
      </w:tr>
      <w:tr w:rsidR="008210B1" w:rsidTr="008210B1">
        <w:tc>
          <w:tcPr>
            <w:tcW w:w="421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>
                  <wp:extent cx="228571" cy="228571"/>
                  <wp:effectExtent l="0" t="0" r="635" b="63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Data</w:t>
            </w:r>
          </w:p>
        </w:tc>
        <w:tc>
          <w:tcPr>
            <w:tcW w:w="5817" w:type="dxa"/>
          </w:tcPr>
          <w:p w:rsidR="008210B1" w:rsidRDefault="00335DC9" w:rsidP="008210B1">
            <w:pPr>
              <w:jc w:val="left"/>
            </w:pPr>
            <w:r>
              <w:t>0</w:t>
            </w:r>
            <w:r w:rsidR="005B6861">
              <w:t>7</w:t>
            </w:r>
            <w:r>
              <w:t>/02/2019</w:t>
            </w:r>
          </w:p>
        </w:tc>
      </w:tr>
    </w:tbl>
    <w:p w:rsidR="006211E1" w:rsidRDefault="006211E1">
      <w:pPr>
        <w:spacing w:before="0" w:line="264" w:lineRule="auto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:rsidR="002F6C88" w:rsidRPr="00C07110" w:rsidRDefault="00DE0095" w:rsidP="003E0371">
      <w:pPr>
        <w:pStyle w:val="Ttulo1"/>
      </w:pPr>
      <w:bookmarkStart w:id="3" w:name="_Toc513452217"/>
      <w:bookmarkStart w:id="4" w:name="_Toc452658"/>
      <w:r>
        <w:lastRenderedPageBreak/>
        <w:t>Tipo de desenvolvimento</w:t>
      </w:r>
      <w:bookmarkEnd w:id="3"/>
      <w:bookmarkEnd w:id="4"/>
    </w:p>
    <w:p w:rsidR="002F6C88" w:rsidRDefault="002F6C88" w:rsidP="003E0371">
      <w:pPr>
        <w:pStyle w:val="Ttulo1"/>
        <w:rPr>
          <w:rFonts w:ascii="Segoe UI Symbol" w:hAnsi="Segoe UI Symbol" w:cs="Segoe UI Symbol"/>
        </w:rPr>
        <w:sectPr w:rsidR="002F6C88" w:rsidSect="005C45AC">
          <w:headerReference w:type="default" r:id="rId16"/>
          <w:footerReference w:type="default" r:id="rId17"/>
          <w:pgSz w:w="11906" w:h="16838" w:code="9"/>
          <w:pgMar w:top="1418" w:right="720" w:bottom="1134" w:left="720" w:header="709" w:footer="709" w:gutter="0"/>
          <w:pgNumType w:start="0"/>
          <w:cols w:sep="1" w:space="709"/>
          <w:titlePg/>
          <w:docGrid w:linePitch="360"/>
        </w:sectPr>
      </w:pPr>
    </w:p>
    <w:p w:rsidR="00DE0095" w:rsidRDefault="00AA573A" w:rsidP="00DE0095">
      <w:sdt>
        <w:sdtPr>
          <w:rPr>
            <w:rFonts w:ascii="Segoe UI Symbol" w:hAnsi="Segoe UI Symbol" w:cs="Segoe UI Symbol"/>
          </w:rPr>
          <w:id w:val="896943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Interface de entrada</w:t>
      </w:r>
      <w:r w:rsidR="00DE0095">
        <w:cr/>
      </w:r>
      <w:sdt>
        <w:sdtPr>
          <w:id w:val="1273820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Interface de saída</w:t>
      </w:r>
      <w:r w:rsidR="00DE0095">
        <w:cr/>
      </w:r>
      <w:sdt>
        <w:sdtPr>
          <w:id w:val="-8823307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☒</w:t>
          </w:r>
        </w:sdtContent>
      </w:sdt>
      <w:r w:rsidR="00DE0095">
        <w:t xml:space="preserve"> Relatório </w:t>
      </w:r>
      <w:r w:rsidR="00335DC9">
        <w:t>Write/</w:t>
      </w:r>
      <w:r w:rsidR="00DE0095">
        <w:t>ALV</w:t>
      </w:r>
      <w:r w:rsidR="00DE0095">
        <w:cr/>
      </w:r>
      <w:sdt>
        <w:sdtPr>
          <w:id w:val="-682743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>
        <w:t>Sapscript</w:t>
      </w:r>
      <w:proofErr w:type="spellEnd"/>
    </w:p>
    <w:p w:rsidR="00DE0095" w:rsidRDefault="00AA573A" w:rsidP="00DE0095">
      <w:sdt>
        <w:sdtPr>
          <w:rPr>
            <w:rFonts w:ascii="Segoe UI Symbol" w:hAnsi="Segoe UI Symbol" w:cs="Segoe UI Symbol"/>
          </w:rPr>
          <w:id w:val="-18985760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6861">
            <w:rPr>
              <w:rFonts w:ascii="MS Gothic" w:eastAsia="MS Gothic" w:hAnsi="MS Gothic" w:cs="Segoe UI Symbol" w:hint="eastAsia"/>
            </w:rPr>
            <w:t>☒</w:t>
          </w:r>
        </w:sdtContent>
      </w:sdt>
      <w:r w:rsidR="00DE0095">
        <w:t xml:space="preserve"> </w:t>
      </w:r>
      <w:proofErr w:type="spellStart"/>
      <w:r w:rsidR="00DE0095">
        <w:t>Smartforms</w:t>
      </w:r>
      <w:proofErr w:type="spellEnd"/>
    </w:p>
    <w:p w:rsidR="00DE0095" w:rsidRDefault="00AA573A" w:rsidP="00DE0095">
      <w:sdt>
        <w:sdtPr>
          <w:rPr>
            <w:rFonts w:ascii="Segoe UI Symbol" w:hAnsi="Segoe UI Symbol" w:cs="Segoe UI Symbol"/>
          </w:rPr>
          <w:id w:val="-1191989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</w:t>
      </w:r>
    </w:p>
    <w:p w:rsidR="00DE0095" w:rsidRDefault="00AA573A" w:rsidP="00DE0095">
      <w:sdt>
        <w:sdtPr>
          <w:rPr>
            <w:rFonts w:ascii="Segoe UI Symbol" w:hAnsi="Segoe UI Symbol" w:cs="Segoe UI Symbol"/>
          </w:rPr>
          <w:id w:val="-1217192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 RFC</w:t>
      </w:r>
    </w:p>
    <w:p w:rsidR="00C174DE" w:rsidRDefault="00AA573A" w:rsidP="00DE0095">
      <w:pPr>
        <w:jc w:val="left"/>
      </w:pPr>
      <w:sdt>
        <w:sdtPr>
          <w:rPr>
            <w:rFonts w:ascii="Segoe UI Symbol" w:hAnsi="Segoe UI Symbol" w:cs="Segoe UI Symbol"/>
          </w:rPr>
          <w:id w:val="643083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Module Pool</w:t>
      </w:r>
    </w:p>
    <w:p w:rsidR="00DE0095" w:rsidRDefault="00AA573A" w:rsidP="00DE0095">
      <w:pPr>
        <w:jc w:val="left"/>
      </w:pPr>
      <w:sdt>
        <w:sdtPr>
          <w:id w:val="-214648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Migração de Dados (LSMW)</w:t>
      </w:r>
    </w:p>
    <w:p w:rsidR="00DE0095" w:rsidRPr="009C480F" w:rsidRDefault="00AA573A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974487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</w:t>
      </w:r>
      <w:proofErr w:type="spellStart"/>
      <w:r w:rsidR="00DE0095" w:rsidRPr="009C480F">
        <w:rPr>
          <w:lang w:val="en-US"/>
        </w:rPr>
        <w:t>Webdynpro</w:t>
      </w:r>
      <w:proofErr w:type="spellEnd"/>
      <w:r w:rsidR="00DE0095" w:rsidRPr="009C480F">
        <w:rPr>
          <w:lang w:val="en-US"/>
        </w:rPr>
        <w:t xml:space="preserve"> ABAP</w:t>
      </w:r>
    </w:p>
    <w:p w:rsidR="00DE0095" w:rsidRPr="009C480F" w:rsidRDefault="00AA573A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719044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(Screen EXIT)</w:t>
      </w:r>
    </w:p>
    <w:p w:rsidR="00DE0095" w:rsidRPr="009C480F" w:rsidRDefault="00AA573A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83152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(Field EXIT)</w:t>
      </w:r>
    </w:p>
    <w:p w:rsidR="00DE0095" w:rsidRPr="009C480F" w:rsidRDefault="00AA573A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1116569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(BADI)</w:t>
      </w:r>
    </w:p>
    <w:p w:rsidR="00DE0095" w:rsidRPr="009C480F" w:rsidRDefault="00AA573A" w:rsidP="00DE0095">
      <w:pPr>
        <w:jc w:val="left"/>
      </w:pPr>
      <w:sdt>
        <w:sdtPr>
          <w:rPr>
            <w:rFonts w:ascii="Segoe UI Symbol" w:hAnsi="Segoe UI Symbol" w:cs="Segoe UI Symbol"/>
          </w:rPr>
          <w:id w:val="-1525240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 w:rsidRPr="009C480F">
        <w:t>Enhancements</w:t>
      </w:r>
      <w:proofErr w:type="spellEnd"/>
      <w:r w:rsidR="00DE0095" w:rsidRPr="009C480F">
        <w:t xml:space="preserve"> (</w:t>
      </w:r>
      <w:proofErr w:type="spellStart"/>
      <w:r w:rsidR="00DE0095" w:rsidRPr="009C480F">
        <w:t>Abap</w:t>
      </w:r>
      <w:proofErr w:type="spellEnd"/>
      <w:r w:rsidR="00DE0095" w:rsidRPr="009C480F">
        <w:t xml:space="preserve"> </w:t>
      </w:r>
      <w:proofErr w:type="spellStart"/>
      <w:r w:rsidR="00DE0095" w:rsidRPr="009C480F">
        <w:t>Dictionary</w:t>
      </w:r>
      <w:proofErr w:type="spellEnd"/>
      <w:r w:rsidR="00DE0095" w:rsidRPr="009C480F">
        <w:t>)</w:t>
      </w:r>
    </w:p>
    <w:p w:rsidR="00BA2D33" w:rsidRDefault="00AA573A" w:rsidP="00DE0095">
      <w:pPr>
        <w:jc w:val="left"/>
      </w:pPr>
      <w:sdt>
        <w:sdtPr>
          <w:rPr>
            <w:rFonts w:ascii="Segoe UI Symbol" w:hAnsi="Segoe UI Symbol" w:cs="Segoe UI Symbol"/>
          </w:rPr>
          <w:id w:val="-1858188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>
        <w:t>WorkFlow</w:t>
      </w:r>
      <w:proofErr w:type="spellEnd"/>
    </w:p>
    <w:p w:rsidR="00DE0095" w:rsidRDefault="00AA573A" w:rsidP="00DE0095">
      <w:pPr>
        <w:jc w:val="left"/>
      </w:pPr>
      <w:sdt>
        <w:sdtPr>
          <w:id w:val="-1234692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Função e(ou) Operação de Folha ou Time</w:t>
      </w:r>
    </w:p>
    <w:p w:rsidR="00DE0095" w:rsidRDefault="00AA573A" w:rsidP="00DE0095">
      <w:sdt>
        <w:sdtPr>
          <w:rPr>
            <w:rFonts w:ascii="Segoe UI Symbol" w:hAnsi="Segoe UI Symbol" w:cs="Segoe UI Symbol"/>
          </w:rPr>
          <w:id w:val="-716591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Ampliação de Infotipo</w:t>
      </w:r>
    </w:p>
    <w:p w:rsidR="00DE0095" w:rsidRDefault="00AA573A" w:rsidP="00DE0095">
      <w:sdt>
        <w:sdtPr>
          <w:rPr>
            <w:rFonts w:ascii="Segoe UI Symbol" w:hAnsi="Segoe UI Symbol" w:cs="Segoe UI Symbol"/>
          </w:rPr>
          <w:id w:val="207986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Criação de Infotipo</w:t>
      </w:r>
    </w:p>
    <w:p w:rsidR="00DE0095" w:rsidRDefault="00AA573A" w:rsidP="00DE0095">
      <w:sdt>
        <w:sdtPr>
          <w:rPr>
            <w:rFonts w:ascii="Segoe UI Symbol" w:hAnsi="Segoe UI Symbol" w:cs="Segoe UI Symbol"/>
          </w:rPr>
          <w:id w:val="1010960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IDOC</w:t>
      </w:r>
    </w:p>
    <w:p w:rsidR="00DE0095" w:rsidRDefault="00AA573A" w:rsidP="00DE0095">
      <w:sdt>
        <w:sdtPr>
          <w:rPr>
            <w:rFonts w:ascii="Segoe UI Symbol" w:hAnsi="Segoe UI Symbol" w:cs="Segoe UI Symbol"/>
          </w:rPr>
          <w:id w:val="1738049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5DC9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Outros. Especificar: </w:t>
      </w:r>
    </w:p>
    <w:p w:rsidR="002F6C88" w:rsidRDefault="002F6C88" w:rsidP="00DE0095">
      <w:pPr>
        <w:sectPr w:rsidR="002F6C88" w:rsidSect="002F6C88">
          <w:type w:val="continuous"/>
          <w:pgSz w:w="11906" w:h="16838" w:code="9"/>
          <w:pgMar w:top="1418" w:right="720" w:bottom="1134" w:left="720" w:header="709" w:footer="709" w:gutter="0"/>
          <w:pgNumType w:start="0"/>
          <w:cols w:num="3" w:sep="1" w:space="709"/>
          <w:docGrid w:linePitch="360"/>
        </w:sectPr>
      </w:pPr>
    </w:p>
    <w:p w:rsidR="00DE0095" w:rsidRDefault="00DE0095" w:rsidP="00DE0095"/>
    <w:p w:rsidR="00DE0095" w:rsidRPr="003E0371" w:rsidRDefault="00DE0095" w:rsidP="003E0371">
      <w:pPr>
        <w:pStyle w:val="Ttulo2"/>
      </w:pPr>
      <w:bookmarkStart w:id="5" w:name="_Toc513452218"/>
      <w:bookmarkStart w:id="6" w:name="_Toc452659"/>
      <w:r w:rsidRPr="003E0371">
        <w:t>Complexidade</w:t>
      </w:r>
      <w:bookmarkEnd w:id="5"/>
      <w:bookmarkEnd w:id="6"/>
    </w:p>
    <w:tbl>
      <w:tblPr>
        <w:tblStyle w:val="Tabelacomgrade"/>
        <w:tblW w:w="10485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3397"/>
        <w:gridCol w:w="7088"/>
      </w:tblGrid>
      <w:tr w:rsidR="00DE0095" w:rsidTr="0062360B">
        <w:tc>
          <w:tcPr>
            <w:tcW w:w="3397" w:type="dxa"/>
            <w:shd w:val="clear" w:color="auto" w:fill="2191C9" w:themeFill="background2" w:themeFillShade="80"/>
            <w:vAlign w:val="center"/>
          </w:tcPr>
          <w:p w:rsidR="00DE0095" w:rsidRPr="005C5F3B" w:rsidRDefault="00DE0095" w:rsidP="0062360B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Classificação</w:t>
            </w:r>
          </w:p>
        </w:tc>
        <w:tc>
          <w:tcPr>
            <w:tcW w:w="7088" w:type="dxa"/>
            <w:vAlign w:val="center"/>
          </w:tcPr>
          <w:p w:rsidR="00DE0095" w:rsidRDefault="005B6861" w:rsidP="0062360B">
            <w:r>
              <w:t>Alta</w:t>
            </w:r>
          </w:p>
        </w:tc>
      </w:tr>
      <w:tr w:rsidR="00DE0095" w:rsidTr="0062360B">
        <w:tc>
          <w:tcPr>
            <w:tcW w:w="3397" w:type="dxa"/>
            <w:shd w:val="clear" w:color="auto" w:fill="2191C9" w:themeFill="background2" w:themeFillShade="80"/>
          </w:tcPr>
          <w:p w:rsidR="00DE0095" w:rsidRPr="005C5F3B" w:rsidRDefault="00DE0095" w:rsidP="006236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Prazo para entrega</w:t>
            </w:r>
          </w:p>
        </w:tc>
        <w:tc>
          <w:tcPr>
            <w:tcW w:w="7088" w:type="dxa"/>
          </w:tcPr>
          <w:p w:rsidR="00DE0095" w:rsidRDefault="00AA573A" w:rsidP="0062360B">
            <w:sdt>
              <w:sdtPr>
                <w:alias w:val="Prazo para entrega"/>
                <w:tag w:val="Prazo para entrega"/>
                <w:id w:val="996999028"/>
                <w:placeholder>
                  <w:docPart w:val="C8E6D0A13F6547A99F3EDD8D591B446E"/>
                </w:placeholder>
                <w:date w:fullDate="2019-02-0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335DC9">
                  <w:t>0</w:t>
                </w:r>
                <w:r w:rsidR="005B6861">
                  <w:t>7</w:t>
                </w:r>
                <w:r w:rsidR="00D91D6F">
                  <w:t>/0</w:t>
                </w:r>
                <w:r w:rsidR="00335DC9">
                  <w:t>2</w:t>
                </w:r>
                <w:r w:rsidR="00D91D6F">
                  <w:t>/201</w:t>
                </w:r>
                <w:r w:rsidR="00335DC9">
                  <w:t>9</w:t>
                </w:r>
              </w:sdtContent>
            </w:sdt>
          </w:p>
        </w:tc>
      </w:tr>
    </w:tbl>
    <w:p w:rsidR="00C174DE" w:rsidRDefault="00C174DE" w:rsidP="00DE0095">
      <w:pPr>
        <w:spacing w:before="0" w:line="264" w:lineRule="auto"/>
        <w:sectPr w:rsidR="00C174DE" w:rsidSect="002F6C88">
          <w:type w:val="continuous"/>
          <w:pgSz w:w="11906" w:h="16838" w:code="9"/>
          <w:pgMar w:top="1418" w:right="720" w:bottom="1134" w:left="720" w:header="709" w:footer="709" w:gutter="0"/>
          <w:pgNumType w:start="0"/>
          <w:cols w:sep="1" w:space="709"/>
          <w:docGrid w:linePitch="360"/>
        </w:sectPr>
      </w:pPr>
    </w:p>
    <w:p w:rsidR="00DE0095" w:rsidRDefault="00DE0095" w:rsidP="00DE0095">
      <w:pPr>
        <w:spacing w:before="0" w:line="264" w:lineRule="auto"/>
      </w:pPr>
      <w:r>
        <w:br w:type="page"/>
      </w:r>
    </w:p>
    <w:p w:rsidR="00465147" w:rsidRPr="003E0371" w:rsidRDefault="00605721" w:rsidP="003E0371">
      <w:pPr>
        <w:pStyle w:val="Ttulo1"/>
      </w:pPr>
      <w:bookmarkStart w:id="7" w:name="_Toc513452219"/>
      <w:bookmarkStart w:id="8" w:name="_Toc452660"/>
      <w:r w:rsidRPr="003E0371">
        <w:lastRenderedPageBreak/>
        <w:t>Objetivo</w:t>
      </w:r>
      <w:bookmarkEnd w:id="7"/>
      <w:bookmarkEnd w:id="8"/>
    </w:p>
    <w:p w:rsidR="00277398" w:rsidRDefault="00277398" w:rsidP="00277398">
      <w:r w:rsidRPr="00D70AE3">
        <w:t xml:space="preserve">O objetivo deste documento é </w:t>
      </w:r>
      <w:r w:rsidR="00613106">
        <w:t xml:space="preserve">criar um </w:t>
      </w:r>
      <w:r w:rsidR="005B6861">
        <w:t>relatório para controle de aluguéis de filmes de uma locadora.</w:t>
      </w:r>
    </w:p>
    <w:p w:rsidR="00DE0095" w:rsidRPr="003E0371" w:rsidRDefault="00DE0095" w:rsidP="003E0371">
      <w:pPr>
        <w:pStyle w:val="Ttulo2"/>
      </w:pPr>
      <w:bookmarkStart w:id="9" w:name="_Toc513452220"/>
      <w:bookmarkStart w:id="10" w:name="_Toc452661"/>
      <w:r w:rsidRPr="003E0371">
        <w:t>Resumo da solução</w:t>
      </w:r>
      <w:bookmarkEnd w:id="9"/>
      <w:bookmarkEnd w:id="10"/>
    </w:p>
    <w:p w:rsidR="0019094F" w:rsidRDefault="00324A50" w:rsidP="00465147">
      <w:r>
        <w:t xml:space="preserve">O controle de aluguéis de filmes irá ocorrer através de tabelas para cadastro dos filmes, clientes e aluguéis; relatório para controle dos aluguéis dos filmes e formulário para contrato </w:t>
      </w:r>
      <w:r w:rsidR="006C72C8">
        <w:t>da locação</w:t>
      </w:r>
      <w:r>
        <w:t>.</w:t>
      </w:r>
    </w:p>
    <w:p w:rsidR="00BC63D2" w:rsidRDefault="00BC63D2">
      <w:pPr>
        <w:spacing w:before="0" w:line="264" w:lineRule="auto"/>
      </w:pPr>
    </w:p>
    <w:p w:rsidR="009F462F" w:rsidRDefault="009F462F">
      <w:pPr>
        <w:spacing w:before="0" w:line="264" w:lineRule="auto"/>
        <w:jc w:val="left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:rsidR="00DF3500" w:rsidRPr="003E0371" w:rsidRDefault="00613106" w:rsidP="003E0371">
      <w:pPr>
        <w:pStyle w:val="Ttulo1"/>
      </w:pPr>
      <w:bookmarkStart w:id="11" w:name="_Toc452662"/>
      <w:r>
        <w:lastRenderedPageBreak/>
        <w:t>Desenvolvimento</w:t>
      </w:r>
      <w:bookmarkEnd w:id="11"/>
    </w:p>
    <w:p w:rsidR="00BE74DE" w:rsidRDefault="00613106" w:rsidP="00613106">
      <w:r>
        <w:t>O desenvolvimento contempla os seguintes itens:</w:t>
      </w:r>
    </w:p>
    <w:p w:rsidR="00613106" w:rsidRDefault="00613106" w:rsidP="00613106">
      <w:r>
        <w:t xml:space="preserve">1) </w:t>
      </w:r>
      <w:r w:rsidR="00077DF1">
        <w:t xml:space="preserve">Criar </w:t>
      </w:r>
      <w:r w:rsidR="008B5376">
        <w:t>tabelas para</w:t>
      </w:r>
      <w:r>
        <w:t>:</w:t>
      </w:r>
    </w:p>
    <w:p w:rsidR="008B5376" w:rsidRPr="00CB1DF2" w:rsidRDefault="008B5376" w:rsidP="00613106">
      <w:pPr>
        <w:rPr>
          <w:b/>
        </w:rPr>
      </w:pPr>
      <w:r w:rsidRPr="00CB1DF2">
        <w:rPr>
          <w:b/>
        </w:rPr>
        <w:t>Cadastro de Clientes</w:t>
      </w:r>
      <w:r w:rsidR="00D72820">
        <w:rPr>
          <w:b/>
        </w:rPr>
        <w:t xml:space="preserve"> (ZABAPTRT06_nn)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2171"/>
        <w:gridCol w:w="1949"/>
      </w:tblGrid>
      <w:tr w:rsidR="00613106" w:rsidTr="00613106">
        <w:tc>
          <w:tcPr>
            <w:tcW w:w="2108" w:type="dxa"/>
          </w:tcPr>
          <w:p w:rsidR="00613106" w:rsidRDefault="00613106" w:rsidP="00613106">
            <w:r>
              <w:t>Nome do campo</w:t>
            </w:r>
          </w:p>
        </w:tc>
        <w:tc>
          <w:tcPr>
            <w:tcW w:w="2177" w:type="dxa"/>
          </w:tcPr>
          <w:p w:rsidR="00613106" w:rsidRDefault="00613106" w:rsidP="00613106">
            <w:r>
              <w:t>Descrição</w:t>
            </w:r>
          </w:p>
        </w:tc>
        <w:tc>
          <w:tcPr>
            <w:tcW w:w="2051" w:type="dxa"/>
          </w:tcPr>
          <w:p w:rsidR="00613106" w:rsidRDefault="00613106" w:rsidP="00613106">
            <w:r>
              <w:t>Tipo</w:t>
            </w:r>
          </w:p>
        </w:tc>
        <w:tc>
          <w:tcPr>
            <w:tcW w:w="2171" w:type="dxa"/>
          </w:tcPr>
          <w:p w:rsidR="00613106" w:rsidRDefault="00613106" w:rsidP="00613106">
            <w:r>
              <w:t>Tamanho</w:t>
            </w:r>
          </w:p>
        </w:tc>
        <w:tc>
          <w:tcPr>
            <w:tcW w:w="1949" w:type="dxa"/>
          </w:tcPr>
          <w:p w:rsidR="00613106" w:rsidRDefault="00613106" w:rsidP="00613106">
            <w:r>
              <w:t>Observação</w:t>
            </w:r>
          </w:p>
        </w:tc>
      </w:tr>
      <w:tr w:rsidR="00613106" w:rsidTr="00613106">
        <w:tc>
          <w:tcPr>
            <w:tcW w:w="2108" w:type="dxa"/>
          </w:tcPr>
          <w:p w:rsidR="00613106" w:rsidRDefault="00613106" w:rsidP="00613106">
            <w:r>
              <w:t>C</w:t>
            </w:r>
            <w:r w:rsidR="008B5376">
              <w:t>PF</w:t>
            </w:r>
          </w:p>
        </w:tc>
        <w:tc>
          <w:tcPr>
            <w:tcW w:w="2177" w:type="dxa"/>
          </w:tcPr>
          <w:p w:rsidR="00613106" w:rsidRDefault="00613106" w:rsidP="00613106">
            <w:r>
              <w:t>C</w:t>
            </w:r>
            <w:r w:rsidR="008B5376">
              <w:t>PF</w:t>
            </w:r>
          </w:p>
        </w:tc>
        <w:tc>
          <w:tcPr>
            <w:tcW w:w="2051" w:type="dxa"/>
          </w:tcPr>
          <w:p w:rsidR="00613106" w:rsidRDefault="008B5376" w:rsidP="00613106">
            <w:r>
              <w:t>CHAR</w:t>
            </w:r>
          </w:p>
        </w:tc>
        <w:tc>
          <w:tcPr>
            <w:tcW w:w="2171" w:type="dxa"/>
          </w:tcPr>
          <w:p w:rsidR="00613106" w:rsidRDefault="008B5376" w:rsidP="00613106">
            <w:r>
              <w:t>15</w:t>
            </w:r>
          </w:p>
        </w:tc>
        <w:tc>
          <w:tcPr>
            <w:tcW w:w="1949" w:type="dxa"/>
          </w:tcPr>
          <w:p w:rsidR="00613106" w:rsidRDefault="00613106" w:rsidP="00613106"/>
        </w:tc>
      </w:tr>
      <w:tr w:rsidR="00613106" w:rsidTr="00613106">
        <w:tc>
          <w:tcPr>
            <w:tcW w:w="2108" w:type="dxa"/>
          </w:tcPr>
          <w:p w:rsidR="00613106" w:rsidRDefault="008B5376" w:rsidP="00613106">
            <w:r>
              <w:t>NOME</w:t>
            </w:r>
          </w:p>
        </w:tc>
        <w:tc>
          <w:tcPr>
            <w:tcW w:w="2177" w:type="dxa"/>
          </w:tcPr>
          <w:p w:rsidR="00613106" w:rsidRDefault="00613106" w:rsidP="00613106">
            <w:r>
              <w:t xml:space="preserve">Nome </w:t>
            </w:r>
          </w:p>
        </w:tc>
        <w:tc>
          <w:tcPr>
            <w:tcW w:w="2051" w:type="dxa"/>
          </w:tcPr>
          <w:p w:rsidR="00613106" w:rsidRDefault="00613106" w:rsidP="00613106">
            <w:r>
              <w:t>CHAR</w:t>
            </w:r>
          </w:p>
        </w:tc>
        <w:tc>
          <w:tcPr>
            <w:tcW w:w="2171" w:type="dxa"/>
          </w:tcPr>
          <w:p w:rsidR="00613106" w:rsidRDefault="00613106" w:rsidP="00613106">
            <w:r>
              <w:t>60</w:t>
            </w:r>
          </w:p>
        </w:tc>
        <w:tc>
          <w:tcPr>
            <w:tcW w:w="1949" w:type="dxa"/>
          </w:tcPr>
          <w:p w:rsidR="00613106" w:rsidRDefault="00613106" w:rsidP="00613106">
            <w:r>
              <w:t xml:space="preserve">Case </w:t>
            </w:r>
            <w:proofErr w:type="spellStart"/>
            <w:r>
              <w:t>sensitive</w:t>
            </w:r>
            <w:proofErr w:type="spellEnd"/>
          </w:p>
        </w:tc>
      </w:tr>
      <w:tr w:rsidR="00613106" w:rsidTr="00613106">
        <w:tc>
          <w:tcPr>
            <w:tcW w:w="2108" w:type="dxa"/>
          </w:tcPr>
          <w:p w:rsidR="00613106" w:rsidRDefault="008B5376" w:rsidP="00613106">
            <w:r>
              <w:t>DTNASC</w:t>
            </w:r>
          </w:p>
        </w:tc>
        <w:tc>
          <w:tcPr>
            <w:tcW w:w="2177" w:type="dxa"/>
          </w:tcPr>
          <w:p w:rsidR="00613106" w:rsidRDefault="00613106" w:rsidP="00613106">
            <w:r>
              <w:t>Data de nascimento</w:t>
            </w:r>
          </w:p>
        </w:tc>
        <w:tc>
          <w:tcPr>
            <w:tcW w:w="2051" w:type="dxa"/>
          </w:tcPr>
          <w:p w:rsidR="00613106" w:rsidRDefault="00613106" w:rsidP="00613106">
            <w:r>
              <w:t>DATS</w:t>
            </w:r>
          </w:p>
        </w:tc>
        <w:tc>
          <w:tcPr>
            <w:tcW w:w="2171" w:type="dxa"/>
          </w:tcPr>
          <w:p w:rsidR="00613106" w:rsidRDefault="00613106" w:rsidP="00613106"/>
        </w:tc>
        <w:tc>
          <w:tcPr>
            <w:tcW w:w="1949" w:type="dxa"/>
          </w:tcPr>
          <w:p w:rsidR="00613106" w:rsidRDefault="00613106" w:rsidP="00613106"/>
        </w:tc>
      </w:tr>
      <w:tr w:rsidR="00613106" w:rsidTr="00613106">
        <w:tc>
          <w:tcPr>
            <w:tcW w:w="2108" w:type="dxa"/>
          </w:tcPr>
          <w:p w:rsidR="00613106" w:rsidRDefault="00CB1DF2" w:rsidP="00613106">
            <w:r>
              <w:t>SEXO</w:t>
            </w:r>
          </w:p>
        </w:tc>
        <w:tc>
          <w:tcPr>
            <w:tcW w:w="2177" w:type="dxa"/>
          </w:tcPr>
          <w:p w:rsidR="00613106" w:rsidRDefault="00CB1DF2" w:rsidP="00613106">
            <w:r>
              <w:t>Sexo</w:t>
            </w:r>
          </w:p>
        </w:tc>
        <w:tc>
          <w:tcPr>
            <w:tcW w:w="2051" w:type="dxa"/>
          </w:tcPr>
          <w:p w:rsidR="00613106" w:rsidRDefault="00613106" w:rsidP="00613106">
            <w:r>
              <w:t>CHAR</w:t>
            </w:r>
          </w:p>
        </w:tc>
        <w:tc>
          <w:tcPr>
            <w:tcW w:w="2171" w:type="dxa"/>
          </w:tcPr>
          <w:p w:rsidR="00613106" w:rsidRDefault="00613106" w:rsidP="00613106">
            <w:r>
              <w:t>1</w:t>
            </w:r>
          </w:p>
        </w:tc>
        <w:tc>
          <w:tcPr>
            <w:tcW w:w="1949" w:type="dxa"/>
          </w:tcPr>
          <w:p w:rsidR="00613106" w:rsidRDefault="00CB1DF2" w:rsidP="00613106">
            <w:r>
              <w:t>Valores fixos:</w:t>
            </w:r>
          </w:p>
          <w:p w:rsidR="00CB1DF2" w:rsidRDefault="00CB1DF2" w:rsidP="00613106">
            <w:r>
              <w:t>M - Masculino</w:t>
            </w:r>
          </w:p>
          <w:p w:rsidR="00CB1DF2" w:rsidRDefault="00CB1DF2" w:rsidP="00613106">
            <w:r>
              <w:t>F - Feminino</w:t>
            </w:r>
          </w:p>
        </w:tc>
      </w:tr>
    </w:tbl>
    <w:p w:rsidR="00CB1DF2" w:rsidRPr="00CB1DF2" w:rsidRDefault="00CB1DF2" w:rsidP="00CB1DF2">
      <w:pPr>
        <w:rPr>
          <w:b/>
        </w:rPr>
      </w:pPr>
      <w:r w:rsidRPr="00CB1DF2">
        <w:rPr>
          <w:b/>
        </w:rPr>
        <w:t>Cadastro de filmes</w:t>
      </w:r>
      <w:r w:rsidR="00D72820">
        <w:rPr>
          <w:b/>
        </w:rPr>
        <w:t xml:space="preserve"> </w:t>
      </w:r>
      <w:r w:rsidR="00D72820">
        <w:rPr>
          <w:b/>
        </w:rPr>
        <w:t>(ZABAPTRT0</w:t>
      </w:r>
      <w:r w:rsidR="00D72820">
        <w:rPr>
          <w:b/>
        </w:rPr>
        <w:t>7</w:t>
      </w:r>
      <w:r w:rsidR="00D72820">
        <w:rPr>
          <w:b/>
        </w:rPr>
        <w:t>_nn)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2171"/>
        <w:gridCol w:w="1949"/>
      </w:tblGrid>
      <w:tr w:rsidR="00CB1DF2" w:rsidTr="0067503C">
        <w:tc>
          <w:tcPr>
            <w:tcW w:w="2108" w:type="dxa"/>
          </w:tcPr>
          <w:p w:rsidR="00CB1DF2" w:rsidRDefault="00CB1DF2" w:rsidP="0067503C">
            <w:r>
              <w:t>Nome do campo</w:t>
            </w:r>
          </w:p>
        </w:tc>
        <w:tc>
          <w:tcPr>
            <w:tcW w:w="2177" w:type="dxa"/>
          </w:tcPr>
          <w:p w:rsidR="00CB1DF2" w:rsidRDefault="00CB1DF2" w:rsidP="0067503C">
            <w:r>
              <w:t>Descrição</w:t>
            </w:r>
          </w:p>
        </w:tc>
        <w:tc>
          <w:tcPr>
            <w:tcW w:w="2051" w:type="dxa"/>
          </w:tcPr>
          <w:p w:rsidR="00CB1DF2" w:rsidRDefault="00CB1DF2" w:rsidP="0067503C">
            <w:r>
              <w:t>Tipo</w:t>
            </w:r>
          </w:p>
        </w:tc>
        <w:tc>
          <w:tcPr>
            <w:tcW w:w="2171" w:type="dxa"/>
          </w:tcPr>
          <w:p w:rsidR="00CB1DF2" w:rsidRDefault="00CB1DF2" w:rsidP="0067503C">
            <w:r>
              <w:t>Tamanho</w:t>
            </w:r>
          </w:p>
        </w:tc>
        <w:tc>
          <w:tcPr>
            <w:tcW w:w="1949" w:type="dxa"/>
          </w:tcPr>
          <w:p w:rsidR="00CB1DF2" w:rsidRDefault="00CB1DF2" w:rsidP="0067503C">
            <w:r>
              <w:t>Observação</w:t>
            </w:r>
          </w:p>
        </w:tc>
      </w:tr>
      <w:tr w:rsidR="00CB1DF2" w:rsidTr="0067503C">
        <w:tc>
          <w:tcPr>
            <w:tcW w:w="2108" w:type="dxa"/>
          </w:tcPr>
          <w:p w:rsidR="00CB1DF2" w:rsidRDefault="00CB1DF2" w:rsidP="0067503C">
            <w:r>
              <w:t>C</w:t>
            </w:r>
            <w:r>
              <w:t>OD</w:t>
            </w:r>
            <w:r w:rsidR="006C72C8">
              <w:t>FILME</w:t>
            </w:r>
          </w:p>
        </w:tc>
        <w:tc>
          <w:tcPr>
            <w:tcW w:w="2177" w:type="dxa"/>
          </w:tcPr>
          <w:p w:rsidR="00CB1DF2" w:rsidRDefault="00CB1DF2" w:rsidP="0067503C">
            <w:r>
              <w:t>C</w:t>
            </w:r>
            <w:r w:rsidR="006C72C8">
              <w:t>ódigo do filme</w:t>
            </w:r>
          </w:p>
        </w:tc>
        <w:tc>
          <w:tcPr>
            <w:tcW w:w="2051" w:type="dxa"/>
          </w:tcPr>
          <w:p w:rsidR="00CB1DF2" w:rsidRDefault="006C72C8" w:rsidP="0067503C">
            <w:r>
              <w:t>NUMC</w:t>
            </w:r>
          </w:p>
        </w:tc>
        <w:tc>
          <w:tcPr>
            <w:tcW w:w="2171" w:type="dxa"/>
          </w:tcPr>
          <w:p w:rsidR="00CB1DF2" w:rsidRDefault="006C72C8" w:rsidP="0067503C">
            <w:r>
              <w:t>8</w:t>
            </w:r>
          </w:p>
        </w:tc>
        <w:tc>
          <w:tcPr>
            <w:tcW w:w="1949" w:type="dxa"/>
          </w:tcPr>
          <w:p w:rsidR="00CB1DF2" w:rsidRDefault="00CB1DF2" w:rsidP="0067503C"/>
        </w:tc>
      </w:tr>
      <w:tr w:rsidR="00CB1DF2" w:rsidTr="0067503C">
        <w:tc>
          <w:tcPr>
            <w:tcW w:w="2108" w:type="dxa"/>
          </w:tcPr>
          <w:p w:rsidR="00CB1DF2" w:rsidRDefault="00CB1DF2" w:rsidP="0067503C">
            <w:r>
              <w:t>TITULO</w:t>
            </w:r>
          </w:p>
        </w:tc>
        <w:tc>
          <w:tcPr>
            <w:tcW w:w="2177" w:type="dxa"/>
          </w:tcPr>
          <w:p w:rsidR="00CB1DF2" w:rsidRDefault="006C72C8" w:rsidP="0067503C">
            <w:r>
              <w:t>Título do filme</w:t>
            </w:r>
          </w:p>
        </w:tc>
        <w:tc>
          <w:tcPr>
            <w:tcW w:w="2051" w:type="dxa"/>
          </w:tcPr>
          <w:p w:rsidR="00CB1DF2" w:rsidRDefault="00CB1DF2" w:rsidP="0067503C">
            <w:r>
              <w:t>CHAR</w:t>
            </w:r>
          </w:p>
        </w:tc>
        <w:tc>
          <w:tcPr>
            <w:tcW w:w="2171" w:type="dxa"/>
          </w:tcPr>
          <w:p w:rsidR="00CB1DF2" w:rsidRDefault="00CB1DF2" w:rsidP="0067503C">
            <w:r>
              <w:t>60</w:t>
            </w:r>
          </w:p>
        </w:tc>
        <w:tc>
          <w:tcPr>
            <w:tcW w:w="1949" w:type="dxa"/>
          </w:tcPr>
          <w:p w:rsidR="00CB1DF2" w:rsidRDefault="006961C6" w:rsidP="0067503C">
            <w:r>
              <w:t>Somente letras maiúsculas</w:t>
            </w:r>
          </w:p>
        </w:tc>
      </w:tr>
      <w:tr w:rsidR="00CB1DF2" w:rsidTr="0067503C">
        <w:tc>
          <w:tcPr>
            <w:tcW w:w="2108" w:type="dxa"/>
          </w:tcPr>
          <w:p w:rsidR="00CB1DF2" w:rsidRDefault="00CB1DF2" w:rsidP="0067503C">
            <w:r>
              <w:t>CATEGORIA</w:t>
            </w:r>
          </w:p>
        </w:tc>
        <w:tc>
          <w:tcPr>
            <w:tcW w:w="2177" w:type="dxa"/>
          </w:tcPr>
          <w:p w:rsidR="00CB1DF2" w:rsidRDefault="00CB1DF2" w:rsidP="0067503C">
            <w:r>
              <w:t>Categoria</w:t>
            </w:r>
          </w:p>
        </w:tc>
        <w:tc>
          <w:tcPr>
            <w:tcW w:w="2051" w:type="dxa"/>
          </w:tcPr>
          <w:p w:rsidR="00CB1DF2" w:rsidRDefault="00CB1DF2" w:rsidP="0067503C">
            <w:r>
              <w:t>CHAR</w:t>
            </w:r>
          </w:p>
        </w:tc>
        <w:tc>
          <w:tcPr>
            <w:tcW w:w="2171" w:type="dxa"/>
          </w:tcPr>
          <w:p w:rsidR="00CB1DF2" w:rsidRDefault="00CB1DF2" w:rsidP="0067503C">
            <w:r>
              <w:t>1</w:t>
            </w:r>
          </w:p>
        </w:tc>
        <w:tc>
          <w:tcPr>
            <w:tcW w:w="1949" w:type="dxa"/>
          </w:tcPr>
          <w:p w:rsidR="00CB1DF2" w:rsidRDefault="00CB1DF2" w:rsidP="0067503C">
            <w:r>
              <w:t>Valores fixos:</w:t>
            </w:r>
          </w:p>
          <w:p w:rsidR="00CB1DF2" w:rsidRDefault="00CB1DF2" w:rsidP="0067503C">
            <w:r>
              <w:t>A - Ação</w:t>
            </w:r>
          </w:p>
          <w:p w:rsidR="00CB1DF2" w:rsidRDefault="00CB1DF2" w:rsidP="0067503C">
            <w:r>
              <w:t>R - Romance</w:t>
            </w:r>
          </w:p>
          <w:p w:rsidR="00CB1DF2" w:rsidRDefault="00CB1DF2" w:rsidP="0067503C">
            <w:r>
              <w:t>C - Comédia</w:t>
            </w:r>
          </w:p>
          <w:p w:rsidR="00CB1DF2" w:rsidRDefault="00CB1DF2" w:rsidP="0067503C">
            <w:r>
              <w:t>S - Suspense</w:t>
            </w:r>
          </w:p>
          <w:p w:rsidR="00CB1DF2" w:rsidRDefault="00CB1DF2" w:rsidP="0067503C">
            <w:r>
              <w:t>T - Terror</w:t>
            </w:r>
          </w:p>
        </w:tc>
      </w:tr>
    </w:tbl>
    <w:p w:rsidR="006C72C8" w:rsidRPr="00CB1DF2" w:rsidRDefault="006C72C8" w:rsidP="006C72C8">
      <w:pPr>
        <w:rPr>
          <w:b/>
        </w:rPr>
      </w:pPr>
      <w:r>
        <w:rPr>
          <w:b/>
        </w:rPr>
        <w:t>Locação de filmes</w:t>
      </w:r>
      <w:r w:rsidR="00D72820">
        <w:rPr>
          <w:b/>
        </w:rPr>
        <w:t xml:space="preserve"> </w:t>
      </w:r>
      <w:r w:rsidR="00D72820">
        <w:rPr>
          <w:b/>
        </w:rPr>
        <w:t>(ZABAPTRT0</w:t>
      </w:r>
      <w:r w:rsidR="00D72820">
        <w:rPr>
          <w:b/>
        </w:rPr>
        <w:t>8</w:t>
      </w:r>
      <w:r w:rsidR="00D72820">
        <w:rPr>
          <w:b/>
        </w:rPr>
        <w:t>_nn)</w:t>
      </w:r>
      <w:r>
        <w:rPr>
          <w:b/>
        </w:rPr>
        <w:t>: Cada CPF só pode alugar 1 filme por dia.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2171"/>
        <w:gridCol w:w="1949"/>
      </w:tblGrid>
      <w:tr w:rsidR="006C72C8" w:rsidTr="0067503C">
        <w:tc>
          <w:tcPr>
            <w:tcW w:w="2108" w:type="dxa"/>
          </w:tcPr>
          <w:p w:rsidR="006C72C8" w:rsidRDefault="006C72C8" w:rsidP="0067503C">
            <w:r>
              <w:t>Nome do campo</w:t>
            </w:r>
          </w:p>
        </w:tc>
        <w:tc>
          <w:tcPr>
            <w:tcW w:w="2177" w:type="dxa"/>
          </w:tcPr>
          <w:p w:rsidR="006C72C8" w:rsidRDefault="006C72C8" w:rsidP="0067503C">
            <w:r>
              <w:t>Descrição</w:t>
            </w:r>
          </w:p>
        </w:tc>
        <w:tc>
          <w:tcPr>
            <w:tcW w:w="2051" w:type="dxa"/>
          </w:tcPr>
          <w:p w:rsidR="006C72C8" w:rsidRDefault="006C72C8" w:rsidP="0067503C">
            <w:r>
              <w:t>Tipo</w:t>
            </w:r>
          </w:p>
        </w:tc>
        <w:tc>
          <w:tcPr>
            <w:tcW w:w="2171" w:type="dxa"/>
          </w:tcPr>
          <w:p w:rsidR="006C72C8" w:rsidRDefault="006C72C8" w:rsidP="0067503C">
            <w:r>
              <w:t>Tamanho</w:t>
            </w:r>
          </w:p>
        </w:tc>
        <w:tc>
          <w:tcPr>
            <w:tcW w:w="1949" w:type="dxa"/>
          </w:tcPr>
          <w:p w:rsidR="006C72C8" w:rsidRDefault="006C72C8" w:rsidP="0067503C">
            <w:r>
              <w:t>Observação</w:t>
            </w:r>
          </w:p>
        </w:tc>
      </w:tr>
      <w:tr w:rsidR="006C72C8" w:rsidTr="0067503C">
        <w:tc>
          <w:tcPr>
            <w:tcW w:w="2108" w:type="dxa"/>
          </w:tcPr>
          <w:p w:rsidR="006C72C8" w:rsidRDefault="006C72C8" w:rsidP="0067503C">
            <w:r>
              <w:t>C</w:t>
            </w:r>
            <w:r>
              <w:t>PF</w:t>
            </w:r>
          </w:p>
        </w:tc>
        <w:tc>
          <w:tcPr>
            <w:tcW w:w="2177" w:type="dxa"/>
          </w:tcPr>
          <w:p w:rsidR="006C72C8" w:rsidRDefault="006C72C8" w:rsidP="0067503C">
            <w:r>
              <w:t>CPF</w:t>
            </w:r>
          </w:p>
        </w:tc>
        <w:tc>
          <w:tcPr>
            <w:tcW w:w="2051" w:type="dxa"/>
          </w:tcPr>
          <w:p w:rsidR="006C72C8" w:rsidRDefault="006C72C8" w:rsidP="0067503C">
            <w:r>
              <w:t>CHAR</w:t>
            </w:r>
          </w:p>
        </w:tc>
        <w:tc>
          <w:tcPr>
            <w:tcW w:w="2171" w:type="dxa"/>
          </w:tcPr>
          <w:p w:rsidR="006C72C8" w:rsidRDefault="006C72C8" w:rsidP="0067503C">
            <w:r>
              <w:t>15</w:t>
            </w:r>
          </w:p>
        </w:tc>
        <w:tc>
          <w:tcPr>
            <w:tcW w:w="1949" w:type="dxa"/>
          </w:tcPr>
          <w:p w:rsidR="006C72C8" w:rsidRDefault="006C72C8" w:rsidP="0067503C"/>
        </w:tc>
      </w:tr>
      <w:tr w:rsidR="006C72C8" w:rsidTr="0067503C">
        <w:tc>
          <w:tcPr>
            <w:tcW w:w="2108" w:type="dxa"/>
          </w:tcPr>
          <w:p w:rsidR="006C72C8" w:rsidRDefault="006C72C8" w:rsidP="0067503C">
            <w:r>
              <w:t>DTLOC</w:t>
            </w:r>
          </w:p>
        </w:tc>
        <w:tc>
          <w:tcPr>
            <w:tcW w:w="2177" w:type="dxa"/>
          </w:tcPr>
          <w:p w:rsidR="006C72C8" w:rsidRDefault="006C72C8" w:rsidP="0067503C">
            <w:r>
              <w:t>Data da locação</w:t>
            </w:r>
            <w:r>
              <w:t xml:space="preserve"> </w:t>
            </w:r>
          </w:p>
        </w:tc>
        <w:tc>
          <w:tcPr>
            <w:tcW w:w="2051" w:type="dxa"/>
          </w:tcPr>
          <w:p w:rsidR="006C72C8" w:rsidRDefault="006C72C8" w:rsidP="0067503C">
            <w:r>
              <w:t>DATS</w:t>
            </w:r>
          </w:p>
        </w:tc>
        <w:tc>
          <w:tcPr>
            <w:tcW w:w="2171" w:type="dxa"/>
          </w:tcPr>
          <w:p w:rsidR="006C72C8" w:rsidRDefault="006C72C8" w:rsidP="0067503C"/>
        </w:tc>
        <w:tc>
          <w:tcPr>
            <w:tcW w:w="1949" w:type="dxa"/>
          </w:tcPr>
          <w:p w:rsidR="006C72C8" w:rsidRDefault="006C72C8" w:rsidP="0067503C"/>
        </w:tc>
      </w:tr>
      <w:tr w:rsidR="006C72C8" w:rsidTr="0067503C">
        <w:tc>
          <w:tcPr>
            <w:tcW w:w="2108" w:type="dxa"/>
          </w:tcPr>
          <w:p w:rsidR="006C72C8" w:rsidRDefault="006C72C8" w:rsidP="0067503C">
            <w:r>
              <w:t>CODFILME</w:t>
            </w:r>
          </w:p>
        </w:tc>
        <w:tc>
          <w:tcPr>
            <w:tcW w:w="2177" w:type="dxa"/>
          </w:tcPr>
          <w:p w:rsidR="006C72C8" w:rsidRDefault="006C72C8" w:rsidP="0067503C">
            <w:r>
              <w:t>C</w:t>
            </w:r>
            <w:r>
              <w:t>ódigo do filme</w:t>
            </w:r>
          </w:p>
        </w:tc>
        <w:tc>
          <w:tcPr>
            <w:tcW w:w="2051" w:type="dxa"/>
          </w:tcPr>
          <w:p w:rsidR="006C72C8" w:rsidRDefault="006C72C8" w:rsidP="0067503C">
            <w:r>
              <w:t>NUMC</w:t>
            </w:r>
          </w:p>
        </w:tc>
        <w:tc>
          <w:tcPr>
            <w:tcW w:w="2171" w:type="dxa"/>
          </w:tcPr>
          <w:p w:rsidR="006C72C8" w:rsidRDefault="006C72C8" w:rsidP="0067503C">
            <w:r>
              <w:t>8</w:t>
            </w:r>
          </w:p>
        </w:tc>
        <w:tc>
          <w:tcPr>
            <w:tcW w:w="1949" w:type="dxa"/>
          </w:tcPr>
          <w:p w:rsidR="006C72C8" w:rsidRDefault="006C72C8" w:rsidP="0067503C"/>
        </w:tc>
      </w:tr>
    </w:tbl>
    <w:p w:rsidR="006C72C8" w:rsidRDefault="006C72C8" w:rsidP="00613106"/>
    <w:p w:rsidR="00C740E1" w:rsidRDefault="00077DF1" w:rsidP="00613106">
      <w:r>
        <w:t xml:space="preserve">2) Desenvolver um </w:t>
      </w:r>
      <w:r w:rsidR="00C740E1">
        <w:t>programa</w:t>
      </w:r>
      <w:r>
        <w:t xml:space="preserve"> </w:t>
      </w:r>
      <w:r w:rsidR="006C72C8">
        <w:t>para controle de locação de filmes</w:t>
      </w:r>
      <w:r w:rsidR="00D72820">
        <w:t xml:space="preserve"> </w:t>
      </w:r>
      <w:r w:rsidR="00D72820">
        <w:rPr>
          <w:b/>
        </w:rPr>
        <w:t>(ZABAPTR</w:t>
      </w:r>
      <w:r w:rsidR="00D72820">
        <w:rPr>
          <w:b/>
        </w:rPr>
        <w:t>RP</w:t>
      </w:r>
      <w:r w:rsidR="00D72820">
        <w:rPr>
          <w:b/>
        </w:rPr>
        <w:t>0</w:t>
      </w:r>
      <w:r w:rsidR="00D72820">
        <w:rPr>
          <w:b/>
        </w:rPr>
        <w:t>3</w:t>
      </w:r>
      <w:r w:rsidR="00D72820">
        <w:rPr>
          <w:b/>
        </w:rPr>
        <w:t>_nn)</w:t>
      </w:r>
    </w:p>
    <w:p w:rsidR="00C740E1" w:rsidRDefault="00C740E1" w:rsidP="00613106">
      <w:r>
        <w:t>O programa deve possuir na tela de seleção opções para filtro de seleção de "CPF do cliente", "Código do filme" e "Data da Locação".</w:t>
      </w:r>
    </w:p>
    <w:p w:rsidR="00C740E1" w:rsidRDefault="00C740E1" w:rsidP="00613106">
      <w:r>
        <w:t xml:space="preserve">O programa deve ter na tela de seleção as opções em </w:t>
      </w:r>
      <w:proofErr w:type="spellStart"/>
      <w:r>
        <w:t>radiobutton</w:t>
      </w:r>
      <w:proofErr w:type="spellEnd"/>
      <w:r>
        <w:t>:</w:t>
      </w:r>
    </w:p>
    <w:p w:rsidR="00C740E1" w:rsidRDefault="00C740E1" w:rsidP="00C740E1">
      <w:pPr>
        <w:pStyle w:val="PargrafodaLista"/>
        <w:numPr>
          <w:ilvl w:val="0"/>
          <w:numId w:val="34"/>
        </w:numPr>
      </w:pPr>
      <w:r>
        <w:t>Relatório de locação: Exibir um relatório em ALV para exibição das informações: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CPF do cliente</w:t>
      </w:r>
      <w:r w:rsidR="00BC25CF">
        <w:t xml:space="preserve"> (máscara </w:t>
      </w:r>
      <w:proofErr w:type="spellStart"/>
      <w:r w:rsidR="00BC25CF">
        <w:t>xxx.xxx.xxx-xx</w:t>
      </w:r>
      <w:proofErr w:type="spellEnd"/>
      <w:r w:rsidR="00BC25CF">
        <w:t>)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Nome do cliente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Data de nascimento</w:t>
      </w:r>
      <w:r w:rsidR="00BC25CF">
        <w:t xml:space="preserve"> (formato </w:t>
      </w:r>
      <w:proofErr w:type="spellStart"/>
      <w:r w:rsidR="00BC25CF">
        <w:t>xx</w:t>
      </w:r>
      <w:proofErr w:type="spellEnd"/>
      <w:r w:rsidR="00BC25CF">
        <w:t>/</w:t>
      </w:r>
      <w:proofErr w:type="spellStart"/>
      <w:r w:rsidR="00BC25CF">
        <w:t>xx</w:t>
      </w:r>
      <w:proofErr w:type="spellEnd"/>
      <w:r w:rsidR="00BC25CF">
        <w:t>/</w:t>
      </w:r>
      <w:proofErr w:type="spellStart"/>
      <w:r w:rsidR="00BC25CF">
        <w:t>xxxx</w:t>
      </w:r>
      <w:proofErr w:type="spellEnd"/>
      <w:r w:rsidR="00BC25CF">
        <w:t>)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Sexo</w:t>
      </w:r>
      <w:r w:rsidR="00BC25CF">
        <w:t xml:space="preserve"> (Se F, exibir "Feminino". Se M, exibir "Masculino")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Código do filme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Título do filme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Categoria do filme (trazer a descrição da categoria do filme)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Data da locação</w:t>
      </w:r>
    </w:p>
    <w:p w:rsidR="00C740E1" w:rsidRDefault="00C740E1" w:rsidP="00C740E1">
      <w:pPr>
        <w:pStyle w:val="PargrafodaLista"/>
        <w:numPr>
          <w:ilvl w:val="1"/>
          <w:numId w:val="34"/>
        </w:numPr>
      </w:pPr>
      <w:r>
        <w:t>Data da devolução (deve ser 2 dias após a data da locação)</w:t>
      </w:r>
    </w:p>
    <w:p w:rsidR="00C9654F" w:rsidRDefault="00C9654F" w:rsidP="00C740E1">
      <w:pPr>
        <w:pStyle w:val="PargrafodaLista"/>
        <w:numPr>
          <w:ilvl w:val="1"/>
          <w:numId w:val="34"/>
        </w:numPr>
      </w:pPr>
      <w:r>
        <w:t>Atraso (caso a devolução esteja atrasada, exibir "Em atraso", senão exibir em branco)</w:t>
      </w:r>
    </w:p>
    <w:p w:rsidR="00C740E1" w:rsidRDefault="00C740E1" w:rsidP="00C740E1">
      <w:pPr>
        <w:pStyle w:val="PargrafodaLista"/>
      </w:pPr>
    </w:p>
    <w:p w:rsidR="00C740E1" w:rsidRDefault="00C740E1" w:rsidP="00C740E1">
      <w:pPr>
        <w:pStyle w:val="PargrafodaLista"/>
        <w:numPr>
          <w:ilvl w:val="0"/>
          <w:numId w:val="34"/>
        </w:numPr>
      </w:pPr>
      <w:r>
        <w:t>Contrato de locação: Exibir um formulário com o seguinte layout</w:t>
      </w:r>
      <w:r w:rsidR="004922D0">
        <w:t xml:space="preserve"> </w:t>
      </w:r>
      <w:r w:rsidR="004922D0" w:rsidRPr="004922D0">
        <w:rPr>
          <w:b/>
        </w:rPr>
        <w:t>(ZABAPTRSF01_nn)</w:t>
      </w:r>
      <w:r>
        <w:t>:</w:t>
      </w:r>
    </w:p>
    <w:p w:rsidR="00C740E1" w:rsidRDefault="001438AC" w:rsidP="001438AC">
      <w:pPr>
        <w:pStyle w:val="PargrafodaLista"/>
      </w:pPr>
      <w:r>
        <w:rPr>
          <w:noProof/>
        </w:rPr>
        <w:drawing>
          <wp:inline distT="0" distB="0" distL="0" distR="0" wp14:anchorId="3C0B8518" wp14:editId="40D1474E">
            <wp:extent cx="3614370" cy="4104168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7668" cy="41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E1" w:rsidSect="00FB63BD">
      <w:headerReference w:type="default" r:id="rId19"/>
      <w:type w:val="continuous"/>
      <w:pgSz w:w="11906" w:h="16838" w:code="9"/>
      <w:pgMar w:top="1418" w:right="720" w:bottom="1134" w:left="720" w:header="709" w:footer="709" w:gutter="0"/>
      <w:pgNumType w:start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73A" w:rsidRDefault="00AA573A" w:rsidP="005E4C09">
      <w:pPr>
        <w:spacing w:before="0" w:after="0" w:line="240" w:lineRule="auto"/>
      </w:pPr>
      <w:r>
        <w:separator/>
      </w:r>
    </w:p>
  </w:endnote>
  <w:endnote w:type="continuationSeparator" w:id="0">
    <w:p w:rsidR="00AA573A" w:rsidRDefault="00AA573A" w:rsidP="005E4C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646" w:rsidRPr="002F6C88" w:rsidRDefault="007B7646" w:rsidP="002F6C88">
    <w:pPr>
      <w:pStyle w:val="Rodap"/>
    </w:pPr>
    <w:r w:rsidRPr="002F6C88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ECE759" wp14:editId="4E741207">
              <wp:simplePos x="0" y="0"/>
              <wp:positionH relativeFrom="column">
                <wp:posOffset>3031490</wp:posOffset>
              </wp:positionH>
              <wp:positionV relativeFrom="paragraph">
                <wp:posOffset>233045</wp:posOffset>
              </wp:positionV>
              <wp:extent cx="627380" cy="277495"/>
              <wp:effectExtent l="0" t="0" r="0" b="0"/>
              <wp:wrapNone/>
              <wp:docPr id="127" name="Caixa de Texto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B7646" w:rsidRPr="00AB4D49" w:rsidRDefault="007B7646" w:rsidP="002F6C88">
                          <w:pPr>
                            <w:pStyle w:val="TextoRodap"/>
                            <w:jc w:val="center"/>
                          </w:pPr>
                          <w:r w:rsidRPr="00AB4D49">
                            <w:fldChar w:fldCharType="begin"/>
                          </w:r>
                          <w:r w:rsidRPr="00AB4D49">
                            <w:instrText>PAGE   \* MERGEFORMAT</w:instrText>
                          </w:r>
                          <w:r w:rsidRPr="00AB4D49">
                            <w:fldChar w:fldCharType="separate"/>
                          </w:r>
                          <w:r w:rsidRPr="00AB4D49">
                            <w:t>1</w:t>
                          </w:r>
                          <w:r w:rsidRPr="00AB4D49">
                            <w:fldChar w:fldCharType="end"/>
                          </w:r>
                          <w:r w:rsidRPr="00AB4D49">
                            <w:t xml:space="preserve"> /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Pr="00AB4D4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ECE759" id="_x0000_t202" coordsize="21600,21600" o:spt="202" path="m,l,21600r21600,l21600,xe">
              <v:stroke joinstyle="miter"/>
              <v:path gradientshapeok="t" o:connecttype="rect"/>
            </v:shapetype>
            <v:shape id="Caixa de Texto 127" o:spid="_x0000_s1041" type="#_x0000_t202" style="position:absolute;left:0;text-align:left;margin-left:238.7pt;margin-top:18.35pt;width:49.4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" filled="f" stroked="f" strokeweight=".5pt">
              <v:textbox>
                <w:txbxContent>
                  <w:p w:rsidR="007B7646" w:rsidRPr="00AB4D49" w:rsidRDefault="007B7646" w:rsidP="002F6C88">
                    <w:pPr>
                      <w:pStyle w:val="TextoRodap"/>
                      <w:jc w:val="center"/>
                    </w:pPr>
                    <w:r w:rsidRPr="00AB4D49">
                      <w:fldChar w:fldCharType="begin"/>
                    </w:r>
                    <w:r w:rsidRPr="00AB4D49">
                      <w:instrText>PAGE   \* MERGEFORMAT</w:instrText>
                    </w:r>
                    <w:r w:rsidRPr="00AB4D49">
                      <w:fldChar w:fldCharType="separate"/>
                    </w:r>
                    <w:r w:rsidRPr="00AB4D49">
                      <w:t>1</w:t>
                    </w:r>
                    <w:r w:rsidRPr="00AB4D49">
                      <w:fldChar w:fldCharType="end"/>
                    </w:r>
                    <w:r w:rsidRPr="00AB4D49">
                      <w:t xml:space="preserve"> /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Pr="00AB4D49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F6C88">
      <w:rPr>
        <w:noProof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74DE3E50" wp14:editId="0D098B6F">
              <wp:simplePos x="0" y="0"/>
              <wp:positionH relativeFrom="column">
                <wp:posOffset>-312420</wp:posOffset>
              </wp:positionH>
              <wp:positionV relativeFrom="paragraph">
                <wp:posOffset>266700</wp:posOffset>
              </wp:positionV>
              <wp:extent cx="1910080" cy="207010"/>
              <wp:effectExtent l="0" t="0" r="0" b="0"/>
              <wp:wrapNone/>
              <wp:docPr id="122" name="Agrupar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0080" cy="207010"/>
                        <a:chOff x="0" y="0"/>
                        <a:chExt cx="2449383" cy="268605"/>
                      </a:xfrm>
                    </wpg:grpSpPr>
                    <pic:pic xmlns:pic="http://schemas.openxmlformats.org/drawingml/2006/picture">
                      <pic:nvPicPr>
                        <pic:cNvPr id="123" name="Imagem 218">
                          <a:hlinkClick r:id="rId1"/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4" name="Imagem 219">
                          <a:hlinkClick r:id="rId3"/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495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" name="Imagem 220">
                          <a:hlinkClick r:id="rId5"/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63550" y="63500"/>
                          <a:ext cx="161925" cy="1454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" name="CaixaDeTexto 41">
                        <a:hlinkClick r:id="rId5"/>
                        <a:extLst/>
                      </wps:cNvPr>
                      <wps:cNvSpPr txBox="1"/>
                      <wps:spPr>
                        <a:xfrm>
                          <a:off x="679450" y="0"/>
                          <a:ext cx="1769933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B7646" w:rsidRPr="00F6433E" w:rsidRDefault="007B7646" w:rsidP="002F6C88">
                            <w:pPr>
                              <w:pStyle w:val="TextoRodap"/>
                            </w:pPr>
                            <w:r w:rsidRPr="00F6433E">
                              <w:t>WWW.INTELLIGEZAIT.COM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DE3E50" id="Agrupar 122" o:spid="_x0000_s1042" style="position:absolute;left:0;text-align:left;margin-left:-24.6pt;margin-top:21pt;width:150.4pt;height:16.3pt;z-index:251717632;mso-width-relative:margin;mso-height-relative:margin" coordsize="24493,2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8" o:spid="_x0000_s1043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" o:button="t">
                <v:fill o:detectmouseclick="t"/>
                <v:imagedata r:id="rId7" o:title=""/>
              </v:shape>
              <v:shape id="Imagem 219" o:spid="_x0000_s1044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" o:button="t">
                <v:fill o:detectmouseclick="t"/>
                <v:imagedata r:id="rId8" o:title=""/>
              </v:shape>
              <v:shape id="Imagem 220" o:spid="_x0000_s1045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" o:button="t">
                <v:fill o:detectmouseclick="t"/>
                <v:imagedata r:id="rId9" o:title=""/>
              </v:shape>
              <v:shape id="CaixaDeTexto 41" o:spid="_x0000_s1046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" o:button="t" filled="f" stroked="f">
                <v:fill o:detectmouseclick="t"/>
                <v:textbox>
                  <w:txbxContent>
                    <w:p w:rsidR="007B7646" w:rsidRPr="00F6433E" w:rsidRDefault="007B7646" w:rsidP="002F6C88">
                      <w:pPr>
                        <w:pStyle w:val="TextoRodap"/>
                      </w:pPr>
                      <w:r w:rsidRPr="00F6433E">
                        <w:t>WWW.INTELLIGEZAIT.COM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F6C88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F2AE1BE" wp14:editId="7B22FB67">
              <wp:simplePos x="0" y="0"/>
              <wp:positionH relativeFrom="column">
                <wp:posOffset>5094605</wp:posOffset>
              </wp:positionH>
              <wp:positionV relativeFrom="paragraph">
                <wp:posOffset>259715</wp:posOffset>
              </wp:positionV>
              <wp:extent cx="1993900" cy="228600"/>
              <wp:effectExtent l="0" t="0" r="0" b="0"/>
              <wp:wrapNone/>
              <wp:docPr id="121" name="Caixa de Texto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39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B7646" w:rsidRPr="00AB4D49" w:rsidRDefault="007B7646" w:rsidP="002F6C88">
                          <w:pPr>
                            <w:pStyle w:val="TextoRodap"/>
                            <w:jc w:val="right"/>
                          </w:pPr>
                          <w:r w:rsidRPr="00AB4D49">
                            <w:t xml:space="preserve">Copyright </w:t>
                          </w:r>
                          <w:r w:rsidRPr="00AB4D49">
                            <w:rPr>
                              <w:rFonts w:cstheme="minorHAnsi"/>
                            </w:rPr>
                            <w:t>©</w:t>
                          </w:r>
                          <w:r w:rsidRPr="00AB4D49">
                            <w:t xml:space="preserve"> by Intelligenza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2AE1BE" id="Caixa de Texto 121" o:spid="_x0000_s1047" type="#_x0000_t202" style="position:absolute;left:0;text-align:left;margin-left:401.15pt;margin-top:20.45pt;width:157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" filled="f" stroked="f" strokeweight=".5pt">
              <v:textbox>
                <w:txbxContent>
                  <w:p w:rsidR="007B7646" w:rsidRPr="00AB4D49" w:rsidRDefault="007B7646" w:rsidP="002F6C88">
                    <w:pPr>
                      <w:pStyle w:val="TextoRodap"/>
                      <w:jc w:val="right"/>
                    </w:pPr>
                    <w:r w:rsidRPr="00AB4D49">
                      <w:t xml:space="preserve">Copyright </w:t>
                    </w:r>
                    <w:r w:rsidRPr="00AB4D49">
                      <w:rPr>
                        <w:rFonts w:cstheme="minorHAnsi"/>
                      </w:rPr>
                      <w:t>©</w:t>
                    </w:r>
                    <w:r w:rsidRPr="00AB4D49">
                      <w:t xml:space="preserve"> by Intelligenza</w:t>
                    </w:r>
                  </w:p>
                </w:txbxContent>
              </v:textbox>
            </v:shape>
          </w:pict>
        </mc:Fallback>
      </mc:AlternateContent>
    </w:r>
    <w:r w:rsidRPr="002F6C88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D012232" wp14:editId="7F899F7E">
              <wp:simplePos x="0" y="0"/>
              <wp:positionH relativeFrom="column">
                <wp:posOffset>-441960</wp:posOffset>
              </wp:positionH>
              <wp:positionV relativeFrom="paragraph">
                <wp:posOffset>93041</wp:posOffset>
              </wp:positionV>
              <wp:extent cx="7575550" cy="584200"/>
              <wp:effectExtent l="0" t="0" r="6350" b="6350"/>
              <wp:wrapNone/>
              <wp:docPr id="120" name="Retângulo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5550" cy="584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59A0B9" id="Retângulo 120" o:spid="_x0000_s1026" style="position:absolute;margin-left:-34.8pt;margin-top:7.35pt;width:596.5pt;height:4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" fillcolor="#0f6fc6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73A" w:rsidRDefault="00AA573A" w:rsidP="005E4C09">
      <w:pPr>
        <w:spacing w:before="0" w:after="0" w:line="240" w:lineRule="auto"/>
      </w:pPr>
      <w:r>
        <w:separator/>
      </w:r>
    </w:p>
  </w:footnote>
  <w:footnote w:type="continuationSeparator" w:id="0">
    <w:p w:rsidR="00AA573A" w:rsidRDefault="00AA573A" w:rsidP="005E4C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646" w:rsidRDefault="007B7646">
    <w:pPr>
      <w:pStyle w:val="Cabealho"/>
    </w:pPr>
    <w:r>
      <w:rPr>
        <w:noProof/>
      </w:rPr>
      <w:drawing>
        <wp:anchor distT="0" distB="0" distL="114300" distR="114300" simplePos="0" relativeHeight="251723776" behindDoc="0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-440690</wp:posOffset>
          </wp:positionV>
          <wp:extent cx="561975" cy="561975"/>
          <wp:effectExtent l="0" t="0" r="0" b="0"/>
          <wp:wrapThrough wrapText="bothSides">
            <wp:wrapPolygon edited="0">
              <wp:start x="6590" y="2929"/>
              <wp:lineTo x="2929" y="15376"/>
              <wp:lineTo x="5125" y="19037"/>
              <wp:lineTo x="16108" y="19037"/>
              <wp:lineTo x="18305" y="15376"/>
              <wp:lineTo x="18305" y="7322"/>
              <wp:lineTo x="16841" y="2929"/>
              <wp:lineTo x="6590" y="2929"/>
            </wp:wrapPolygon>
          </wp:wrapThrough>
          <wp:docPr id="142" name="Imagem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FontAwesome_f02d(4)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-921385</wp:posOffset>
              </wp:positionH>
              <wp:positionV relativeFrom="paragraph">
                <wp:posOffset>-1179609</wp:posOffset>
              </wp:positionV>
              <wp:extent cx="7575550" cy="584200"/>
              <wp:effectExtent l="0" t="0" r="6350" b="6350"/>
              <wp:wrapNone/>
              <wp:docPr id="119" name="Agrupar 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5550" cy="584200"/>
                        <a:chOff x="0" y="0"/>
                        <a:chExt cx="7575550" cy="584200"/>
                      </a:xfrm>
                    </wpg:grpSpPr>
                    <wps:wsp>
                      <wps:cNvPr id="56" name="Retângulo 56"/>
                      <wps:cNvSpPr/>
                      <wps:spPr>
                        <a:xfrm>
                          <a:off x="0" y="0"/>
                          <a:ext cx="7575550" cy="58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Caixa de Texto 57"/>
                      <wps:cNvSpPr txBox="1"/>
                      <wps:spPr>
                        <a:xfrm>
                          <a:off x="5542059" y="166977"/>
                          <a:ext cx="1993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646" w:rsidRPr="00AB4D49" w:rsidRDefault="007B7646" w:rsidP="002F6C88">
                            <w:pPr>
                              <w:pStyle w:val="TextoRodap"/>
                              <w:jc w:val="right"/>
                            </w:pPr>
                            <w:r w:rsidRPr="00AB4D49">
                              <w:t xml:space="preserve">Copyright </w:t>
                            </w:r>
                            <w:r w:rsidRPr="00AB4D49">
                              <w:rPr>
                                <w:rFonts w:cstheme="minorHAnsi"/>
                              </w:rPr>
                              <w:t>©</w:t>
                            </w:r>
                            <w:r w:rsidRPr="00AB4D49">
                              <w:t xml:space="preserve"> by Intelligenza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9" name="Agrupar 59"/>
                      <wpg:cNvGrpSpPr/>
                      <wpg:grpSpPr>
                        <a:xfrm>
                          <a:off x="135172" y="174929"/>
                          <a:ext cx="1910080" cy="207010"/>
                          <a:chOff x="0" y="0"/>
                          <a:chExt cx="2449383" cy="268605"/>
                        </a:xfrm>
                      </wpg:grpSpPr>
                      <pic:pic xmlns:pic="http://schemas.openxmlformats.org/drawingml/2006/picture">
                        <pic:nvPicPr>
                          <pic:cNvPr id="60" name="Imagem 218">
                            <a:hlinkClick r:id="rId2"/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800"/>
                            <a:ext cx="16256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m 219">
                            <a:hlinkClick r:id="rId4"/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950" y="50800"/>
                            <a:ext cx="16256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m 220">
                            <a:hlinkClick r:id="rId6"/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63500"/>
                            <a:ext cx="161925" cy="145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CaixaDeTexto 41">
                          <a:hlinkClick r:id="rId6"/>
                          <a:extLst/>
                        </wps:cNvPr>
                        <wps:cNvSpPr txBox="1"/>
                        <wps:spPr>
                          <a:xfrm>
                            <a:off x="679450" y="0"/>
                            <a:ext cx="1769933" cy="268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7646" w:rsidRPr="00F6433E" w:rsidRDefault="007B7646" w:rsidP="002F6C88">
                              <w:pPr>
                                <w:pStyle w:val="TextoRodap"/>
                              </w:pPr>
                              <w:r w:rsidRPr="00F6433E">
                                <w:t>WWW.INTELLIGEZAIT.COM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grpSp>
                    <wps:wsp>
                      <wps:cNvPr id="58" name="Caixa de Texto 58"/>
                      <wps:cNvSpPr txBox="1"/>
                      <wps:spPr>
                        <a:xfrm>
                          <a:off x="3474720" y="143123"/>
                          <a:ext cx="6273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646" w:rsidRPr="00AB4D49" w:rsidRDefault="007B7646" w:rsidP="002F6C88">
                            <w:pPr>
                              <w:pStyle w:val="TextoRodap"/>
                              <w:jc w:val="center"/>
                            </w:pPr>
                            <w:r w:rsidRPr="00AB4D49">
                              <w:fldChar w:fldCharType="begin"/>
                            </w:r>
                            <w:r w:rsidRPr="00AB4D49">
                              <w:instrText>PAGE   \* MERGEFORMAT</w:instrText>
                            </w:r>
                            <w:r w:rsidRPr="00AB4D49">
                              <w:fldChar w:fldCharType="separate"/>
                            </w:r>
                            <w:r w:rsidRPr="00AB4D49">
                              <w:t>1</w:t>
                            </w:r>
                            <w:r w:rsidRPr="00AB4D49">
                              <w:fldChar w:fldCharType="end"/>
                            </w:r>
                            <w:r w:rsidRPr="00AB4D49">
                              <w:t xml:space="preserve"> /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AB4D4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119" o:spid="_x0000_s1029" style="position:absolute;left:0;text-align:left;margin-left:-72.55pt;margin-top:-92.9pt;width:596.5pt;height:46pt;z-index:251713536" coordsize="75755,5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">
              <v:rect id="Retângulo 56" o:spid="_x0000_s1030" style="position:absolute;width:75755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31" type="#_x0000_t202" style="position:absolute;left:55420;top:1669;width:199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:rsidR="007B7646" w:rsidRPr="00AB4D49" w:rsidRDefault="007B7646" w:rsidP="002F6C88">
                      <w:pPr>
                        <w:pStyle w:val="TextoRodap"/>
                        <w:jc w:val="right"/>
                      </w:pPr>
                      <w:r w:rsidRPr="00AB4D49">
                        <w:t xml:space="preserve">Copyright </w:t>
                      </w:r>
                      <w:r w:rsidRPr="00AB4D49">
                        <w:rPr>
                          <w:rFonts w:cstheme="minorHAnsi"/>
                        </w:rPr>
                        <w:t>©</w:t>
                      </w:r>
                      <w:r w:rsidRPr="00AB4D49">
                        <w:t xml:space="preserve"> by Intelligenza</w:t>
                      </w:r>
                    </w:p>
                  </w:txbxContent>
                </v:textbox>
              </v:shape>
              <v:group id="Agrupar 59" o:spid="_x0000_s1032" style="position:absolute;left:1351;top:1749;width:19101;height:2070" coordsize="24493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18" o:spid="_x0000_s1033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" o:button="t">
                  <v:fill o:detectmouseclick="t"/>
                  <v:imagedata r:id="rId8" o:title=""/>
                </v:shape>
                <v:shape id="Imagem 219" o:spid="_x0000_s1034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" o:button="t">
                  <v:fill o:detectmouseclick="t"/>
                  <v:imagedata r:id="rId9" o:title=""/>
                </v:shape>
                <v:shape id="Imagem 220" o:spid="_x0000_s1035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" o:button="t">
                  <v:fill o:detectmouseclick="t"/>
                  <v:imagedata r:id="rId10" o:title=""/>
                </v:shape>
                <v:shape id="CaixaDeTexto 41" o:spid="_x0000_s1036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" o:button="t" filled="f" stroked="f">
                  <v:fill o:detectmouseclick="t"/>
                  <v:textbox>
                    <w:txbxContent>
                      <w:p w:rsidR="007B7646" w:rsidRPr="00F6433E" w:rsidRDefault="007B7646" w:rsidP="002F6C88">
                        <w:pPr>
                          <w:pStyle w:val="TextoRodap"/>
                        </w:pPr>
                        <w:r w:rsidRPr="00F6433E">
                          <w:t>WWW.INTELLIGEZAIT.COM</w:t>
                        </w:r>
                      </w:p>
                    </w:txbxContent>
                  </v:textbox>
                </v:shape>
              </v:group>
              <v:shape id="Caixa de Texto 58" o:spid="_x0000_s1037" type="#_x0000_t202" style="position:absolute;left:34747;top:1431;width:627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<v:textbox>
                  <w:txbxContent>
                    <w:p w:rsidR="007B7646" w:rsidRPr="00AB4D49" w:rsidRDefault="007B7646" w:rsidP="002F6C88">
                      <w:pPr>
                        <w:pStyle w:val="TextoRodap"/>
                        <w:jc w:val="center"/>
                      </w:pPr>
                      <w:r w:rsidRPr="00AB4D49">
                        <w:fldChar w:fldCharType="begin"/>
                      </w:r>
                      <w:r w:rsidRPr="00AB4D49">
                        <w:instrText>PAGE   \* MERGEFORMAT</w:instrText>
                      </w:r>
                      <w:r w:rsidRPr="00AB4D49">
                        <w:fldChar w:fldCharType="separate"/>
                      </w:r>
                      <w:r w:rsidRPr="00AB4D49">
                        <w:t>1</w:t>
                      </w:r>
                      <w:r w:rsidRPr="00AB4D49">
                        <w:fldChar w:fldCharType="end"/>
                      </w:r>
                      <w:r w:rsidRPr="00AB4D49">
                        <w:t xml:space="preserve"> /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AB4D4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1F397616" wp14:editId="7A73DEF7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47" name="Agrupar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48" name="Retângulo 48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Caixa de Texto 49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6861" w:rsidRDefault="007B7646" w:rsidP="00D57267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62B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Funcional – </w:t>
                            </w:r>
                            <w:r w:rsidR="00335DC9" w:rsidRPr="000262B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Treinamento ABAP: </w:t>
                            </w:r>
                            <w:r w:rsidR="005B686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Locadora de Filmes</w:t>
                            </w:r>
                          </w:p>
                          <w:p w:rsidR="007B7646" w:rsidRPr="00AB4D49" w:rsidRDefault="007B7646" w:rsidP="005B6861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397616" id="Agrupar 47" o:spid="_x0000_s1038" style="position:absolute;left:0;text-align:left;margin-left:-36pt;margin-top:-34.75pt;width:597pt;height:59.1pt;z-index:251683840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">
              <v:rect id="Retângulo 48" o:spid="_x0000_s1039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5E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AVCF5EwgAAANsAAAAPAAAA&#10;AAAAAAAAAAAAAAcCAABkcnMvZG93bnJldi54bWxQSwUGAAAAAAMAAwC3AAAA9gIAAAAA&#10;" fillcolor="#0f6fc6 [3204]" stroked="f" strokeweight="1pt"/>
              <v:shape id="Caixa de Texto 49" o:spid="_x0000_s1040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<v:textbox>
                  <w:txbxContent>
                    <w:p w:rsidR="005B6861" w:rsidRDefault="007B7646" w:rsidP="00D57267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62BA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Funcional – </w:t>
                      </w:r>
                      <w:r w:rsidR="00335DC9" w:rsidRPr="000262BA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Treinamento ABAP: </w:t>
                      </w:r>
                      <w:r w:rsidR="005B6861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Locadora de Filmes</w:t>
                      </w:r>
                    </w:p>
                    <w:p w:rsidR="007B7646" w:rsidRPr="00AB4D49" w:rsidRDefault="007B7646" w:rsidP="005B6861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646" w:rsidRDefault="007B7646">
    <w:pPr>
      <w:pStyle w:val="Cabealho"/>
    </w:pPr>
    <w:r>
      <w:rPr>
        <w:noProof/>
      </w:rPr>
      <w:drawing>
        <wp:anchor distT="0" distB="0" distL="114300" distR="114300" simplePos="0" relativeHeight="251702272" behindDoc="0" locked="0" layoutInCell="1" allowOverlap="1" wp14:anchorId="0C014861" wp14:editId="28426BC2">
          <wp:simplePos x="0" y="0"/>
          <wp:positionH relativeFrom="column">
            <wp:posOffset>-399838</wp:posOffset>
          </wp:positionH>
          <wp:positionV relativeFrom="paragraph">
            <wp:posOffset>-387191</wp:posOffset>
          </wp:positionV>
          <wp:extent cx="609524" cy="609524"/>
          <wp:effectExtent l="0" t="0" r="0" b="0"/>
          <wp:wrapThrough wrapText="bothSides">
            <wp:wrapPolygon edited="0">
              <wp:start x="4054" y="3379"/>
              <wp:lineTo x="2703" y="13514"/>
              <wp:lineTo x="4730" y="18244"/>
              <wp:lineTo x="8784" y="18244"/>
              <wp:lineTo x="20271" y="16217"/>
              <wp:lineTo x="20271" y="7433"/>
              <wp:lineTo x="17568" y="4730"/>
              <wp:lineTo x="7433" y="3379"/>
              <wp:lineTo x="4054" y="3379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FontAwesome_f0ca(1)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524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172CC600" wp14:editId="2BB49D48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101" name="Agrupar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102" name="Retângulo 102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" name="Caixa de Texto 103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646" w:rsidRPr="00613106" w:rsidRDefault="00335DC9" w:rsidP="0041711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1310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Funcional – Treinamento ABAP: </w:t>
                            </w:r>
                            <w:r w:rsidR="00324A5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Locadora de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2CC600" id="Agrupar 101" o:spid="_x0000_s1048" style="position:absolute;left:0;text-align:left;margin-left:-36pt;margin-top:-34.75pt;width:597pt;height:59.1pt;z-index:251701248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">
              <v:rect id="Retângulo 102" o:spid="_x0000_s1049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3" o:spid="_x0000_s1050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" filled="f" stroked="f" strokeweight=".5pt">
                <v:textbox>
                  <w:txbxContent>
                    <w:p w:rsidR="007B7646" w:rsidRPr="00613106" w:rsidRDefault="00335DC9" w:rsidP="0041711D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61310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Funcional – Treinamento ABAP: </w:t>
                      </w:r>
                      <w:r w:rsidR="00324A50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Locadora de Filmes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4BB"/>
    <w:multiLevelType w:val="hybridMultilevel"/>
    <w:tmpl w:val="1406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22C8"/>
    <w:multiLevelType w:val="hybridMultilevel"/>
    <w:tmpl w:val="364EC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40333"/>
    <w:multiLevelType w:val="hybridMultilevel"/>
    <w:tmpl w:val="4EB01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792B"/>
    <w:multiLevelType w:val="hybridMultilevel"/>
    <w:tmpl w:val="82A8EC1C"/>
    <w:lvl w:ilvl="0" w:tplc="9A681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E05BA"/>
    <w:multiLevelType w:val="hybridMultilevel"/>
    <w:tmpl w:val="E4DEC1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846701"/>
    <w:multiLevelType w:val="hybridMultilevel"/>
    <w:tmpl w:val="A990A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3D7"/>
    <w:multiLevelType w:val="hybridMultilevel"/>
    <w:tmpl w:val="4FF49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70985"/>
    <w:multiLevelType w:val="hybridMultilevel"/>
    <w:tmpl w:val="AF12C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47AFF"/>
    <w:multiLevelType w:val="hybridMultilevel"/>
    <w:tmpl w:val="CD66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F1F7A"/>
    <w:multiLevelType w:val="hybridMultilevel"/>
    <w:tmpl w:val="6C5A2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3117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FF58AF"/>
    <w:multiLevelType w:val="hybridMultilevel"/>
    <w:tmpl w:val="1764B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A7D0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AC210E"/>
    <w:multiLevelType w:val="hybridMultilevel"/>
    <w:tmpl w:val="9B42D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82A03"/>
    <w:multiLevelType w:val="hybridMultilevel"/>
    <w:tmpl w:val="E7380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95180"/>
    <w:multiLevelType w:val="hybridMultilevel"/>
    <w:tmpl w:val="CDAE1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E369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1F26BE"/>
    <w:multiLevelType w:val="hybridMultilevel"/>
    <w:tmpl w:val="E9E48D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52400"/>
    <w:multiLevelType w:val="multilevel"/>
    <w:tmpl w:val="7436B8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C40269D"/>
    <w:multiLevelType w:val="hybridMultilevel"/>
    <w:tmpl w:val="A5066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33A4B"/>
    <w:multiLevelType w:val="hybridMultilevel"/>
    <w:tmpl w:val="4184E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33A37"/>
    <w:multiLevelType w:val="hybridMultilevel"/>
    <w:tmpl w:val="0C2C3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D04B7"/>
    <w:multiLevelType w:val="hybridMultilevel"/>
    <w:tmpl w:val="CDDAC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12"/>
  </w:num>
  <w:num w:numId="5">
    <w:abstractNumId w:val="5"/>
  </w:num>
  <w:num w:numId="6">
    <w:abstractNumId w:val="10"/>
  </w:num>
  <w:num w:numId="7">
    <w:abstractNumId w:val="22"/>
  </w:num>
  <w:num w:numId="8">
    <w:abstractNumId w:val="16"/>
  </w:num>
  <w:num w:numId="9">
    <w:abstractNumId w:val="16"/>
  </w:num>
  <w:num w:numId="10">
    <w:abstractNumId w:val="1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8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9"/>
  </w:num>
  <w:num w:numId="22">
    <w:abstractNumId w:val="9"/>
  </w:num>
  <w:num w:numId="23">
    <w:abstractNumId w:val="6"/>
  </w:num>
  <w:num w:numId="24">
    <w:abstractNumId w:val="11"/>
  </w:num>
  <w:num w:numId="25">
    <w:abstractNumId w:val="15"/>
  </w:num>
  <w:num w:numId="26">
    <w:abstractNumId w:val="7"/>
  </w:num>
  <w:num w:numId="27">
    <w:abstractNumId w:val="0"/>
  </w:num>
  <w:num w:numId="28">
    <w:abstractNumId w:val="16"/>
  </w:num>
  <w:num w:numId="29">
    <w:abstractNumId w:val="20"/>
  </w:num>
  <w:num w:numId="30">
    <w:abstractNumId w:val="14"/>
  </w:num>
  <w:num w:numId="31">
    <w:abstractNumId w:val="2"/>
  </w:num>
  <w:num w:numId="32">
    <w:abstractNumId w:val="8"/>
  </w:num>
  <w:num w:numId="33">
    <w:abstractNumId w:val="1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B"/>
    <w:rsid w:val="000028AF"/>
    <w:rsid w:val="00003B75"/>
    <w:rsid w:val="000040B1"/>
    <w:rsid w:val="000063D5"/>
    <w:rsid w:val="00013F8C"/>
    <w:rsid w:val="00016A3B"/>
    <w:rsid w:val="000174A5"/>
    <w:rsid w:val="0002105E"/>
    <w:rsid w:val="00021A8E"/>
    <w:rsid w:val="0002572A"/>
    <w:rsid w:val="000262BA"/>
    <w:rsid w:val="00031391"/>
    <w:rsid w:val="000320AF"/>
    <w:rsid w:val="00041FD4"/>
    <w:rsid w:val="000424F1"/>
    <w:rsid w:val="00043AD5"/>
    <w:rsid w:val="000450F9"/>
    <w:rsid w:val="00045BFB"/>
    <w:rsid w:val="00046B26"/>
    <w:rsid w:val="000474EB"/>
    <w:rsid w:val="0005103E"/>
    <w:rsid w:val="00051D05"/>
    <w:rsid w:val="000549EE"/>
    <w:rsid w:val="0005696B"/>
    <w:rsid w:val="000601F2"/>
    <w:rsid w:val="00061EA9"/>
    <w:rsid w:val="00062B50"/>
    <w:rsid w:val="00062D5E"/>
    <w:rsid w:val="00063915"/>
    <w:rsid w:val="000739E4"/>
    <w:rsid w:val="00073CC0"/>
    <w:rsid w:val="000753D4"/>
    <w:rsid w:val="00075539"/>
    <w:rsid w:val="000771B5"/>
    <w:rsid w:val="00077DF1"/>
    <w:rsid w:val="00081D6A"/>
    <w:rsid w:val="00084D4A"/>
    <w:rsid w:val="00084EB3"/>
    <w:rsid w:val="00092243"/>
    <w:rsid w:val="00093934"/>
    <w:rsid w:val="00093B53"/>
    <w:rsid w:val="000958A2"/>
    <w:rsid w:val="000964AB"/>
    <w:rsid w:val="00096B65"/>
    <w:rsid w:val="000A0A52"/>
    <w:rsid w:val="000A47AC"/>
    <w:rsid w:val="000A7B67"/>
    <w:rsid w:val="000B0108"/>
    <w:rsid w:val="000B0C67"/>
    <w:rsid w:val="000B3095"/>
    <w:rsid w:val="000B518D"/>
    <w:rsid w:val="000B5CAC"/>
    <w:rsid w:val="000B6ABB"/>
    <w:rsid w:val="000B7D7B"/>
    <w:rsid w:val="000C08E1"/>
    <w:rsid w:val="000C660C"/>
    <w:rsid w:val="000C6F73"/>
    <w:rsid w:val="000C7D32"/>
    <w:rsid w:val="000D04D7"/>
    <w:rsid w:val="000D46F9"/>
    <w:rsid w:val="000E6B99"/>
    <w:rsid w:val="000F4D52"/>
    <w:rsid w:val="00103878"/>
    <w:rsid w:val="00103F06"/>
    <w:rsid w:val="00111D51"/>
    <w:rsid w:val="0011614C"/>
    <w:rsid w:val="0012062B"/>
    <w:rsid w:val="00123170"/>
    <w:rsid w:val="001235BA"/>
    <w:rsid w:val="00127B31"/>
    <w:rsid w:val="001330D1"/>
    <w:rsid w:val="00135B2E"/>
    <w:rsid w:val="00136AA9"/>
    <w:rsid w:val="001378DD"/>
    <w:rsid w:val="001407AC"/>
    <w:rsid w:val="001438AC"/>
    <w:rsid w:val="001453FA"/>
    <w:rsid w:val="001462B6"/>
    <w:rsid w:val="00154503"/>
    <w:rsid w:val="00160D14"/>
    <w:rsid w:val="00161FB7"/>
    <w:rsid w:val="001648A8"/>
    <w:rsid w:val="00166316"/>
    <w:rsid w:val="00166475"/>
    <w:rsid w:val="00167A3D"/>
    <w:rsid w:val="0017589A"/>
    <w:rsid w:val="0018026C"/>
    <w:rsid w:val="00180ACB"/>
    <w:rsid w:val="00181E4E"/>
    <w:rsid w:val="00182B2D"/>
    <w:rsid w:val="00183A7E"/>
    <w:rsid w:val="00186B03"/>
    <w:rsid w:val="00187846"/>
    <w:rsid w:val="0019094F"/>
    <w:rsid w:val="001917A8"/>
    <w:rsid w:val="00193CBC"/>
    <w:rsid w:val="00193D2D"/>
    <w:rsid w:val="001963DA"/>
    <w:rsid w:val="001973D1"/>
    <w:rsid w:val="001A0501"/>
    <w:rsid w:val="001A2000"/>
    <w:rsid w:val="001A2C20"/>
    <w:rsid w:val="001A49AD"/>
    <w:rsid w:val="001A4FE3"/>
    <w:rsid w:val="001A5C0D"/>
    <w:rsid w:val="001A5C17"/>
    <w:rsid w:val="001A6A28"/>
    <w:rsid w:val="001B0FF0"/>
    <w:rsid w:val="001B20A6"/>
    <w:rsid w:val="001B5119"/>
    <w:rsid w:val="001B665C"/>
    <w:rsid w:val="001B6EC6"/>
    <w:rsid w:val="001B7BF0"/>
    <w:rsid w:val="001C3021"/>
    <w:rsid w:val="001D3EC0"/>
    <w:rsid w:val="001D4677"/>
    <w:rsid w:val="001D6019"/>
    <w:rsid w:val="001F0A1F"/>
    <w:rsid w:val="001F138A"/>
    <w:rsid w:val="001F1D9C"/>
    <w:rsid w:val="001F62CB"/>
    <w:rsid w:val="002000CB"/>
    <w:rsid w:val="0020173A"/>
    <w:rsid w:val="002023EB"/>
    <w:rsid w:val="00203B40"/>
    <w:rsid w:val="00207C31"/>
    <w:rsid w:val="00213BFB"/>
    <w:rsid w:val="00214B07"/>
    <w:rsid w:val="00215331"/>
    <w:rsid w:val="00217C42"/>
    <w:rsid w:val="00222070"/>
    <w:rsid w:val="00222386"/>
    <w:rsid w:val="00222D07"/>
    <w:rsid w:val="00226FF4"/>
    <w:rsid w:val="002276D2"/>
    <w:rsid w:val="00230A92"/>
    <w:rsid w:val="002331D1"/>
    <w:rsid w:val="0023447E"/>
    <w:rsid w:val="00237C1A"/>
    <w:rsid w:val="00237FB3"/>
    <w:rsid w:val="0024269D"/>
    <w:rsid w:val="00246CB6"/>
    <w:rsid w:val="00247C85"/>
    <w:rsid w:val="0025121C"/>
    <w:rsid w:val="00253FBC"/>
    <w:rsid w:val="00254640"/>
    <w:rsid w:val="00254B0C"/>
    <w:rsid w:val="00254C10"/>
    <w:rsid w:val="002570CB"/>
    <w:rsid w:val="00262753"/>
    <w:rsid w:val="002630E9"/>
    <w:rsid w:val="002632E9"/>
    <w:rsid w:val="0027027B"/>
    <w:rsid w:val="002709E9"/>
    <w:rsid w:val="00273517"/>
    <w:rsid w:val="0027481B"/>
    <w:rsid w:val="00277398"/>
    <w:rsid w:val="00282E2D"/>
    <w:rsid w:val="002830A3"/>
    <w:rsid w:val="0028512D"/>
    <w:rsid w:val="00285DBC"/>
    <w:rsid w:val="00287B96"/>
    <w:rsid w:val="002939AB"/>
    <w:rsid w:val="00294DF0"/>
    <w:rsid w:val="00296A57"/>
    <w:rsid w:val="002A0FAE"/>
    <w:rsid w:val="002A1D6C"/>
    <w:rsid w:val="002A2301"/>
    <w:rsid w:val="002A3FFE"/>
    <w:rsid w:val="002A42E6"/>
    <w:rsid w:val="002A68AB"/>
    <w:rsid w:val="002B0308"/>
    <w:rsid w:val="002B1E8F"/>
    <w:rsid w:val="002B24B3"/>
    <w:rsid w:val="002C07A9"/>
    <w:rsid w:val="002C0DD7"/>
    <w:rsid w:val="002C29E9"/>
    <w:rsid w:val="002C2F6F"/>
    <w:rsid w:val="002C3C14"/>
    <w:rsid w:val="002C4937"/>
    <w:rsid w:val="002C580C"/>
    <w:rsid w:val="002C6662"/>
    <w:rsid w:val="002D10CE"/>
    <w:rsid w:val="002D17C5"/>
    <w:rsid w:val="002D26B3"/>
    <w:rsid w:val="002D41C3"/>
    <w:rsid w:val="002E4632"/>
    <w:rsid w:val="002E502D"/>
    <w:rsid w:val="002F50AC"/>
    <w:rsid w:val="002F6BCE"/>
    <w:rsid w:val="002F6C88"/>
    <w:rsid w:val="002F724B"/>
    <w:rsid w:val="0030567F"/>
    <w:rsid w:val="00306EBB"/>
    <w:rsid w:val="00307211"/>
    <w:rsid w:val="003075FD"/>
    <w:rsid w:val="00307EEB"/>
    <w:rsid w:val="0031394C"/>
    <w:rsid w:val="00314A52"/>
    <w:rsid w:val="00317BC4"/>
    <w:rsid w:val="003210CA"/>
    <w:rsid w:val="00324A50"/>
    <w:rsid w:val="00324C39"/>
    <w:rsid w:val="00327EED"/>
    <w:rsid w:val="00330243"/>
    <w:rsid w:val="00334189"/>
    <w:rsid w:val="0033452E"/>
    <w:rsid w:val="00334B3C"/>
    <w:rsid w:val="00335B7C"/>
    <w:rsid w:val="00335D24"/>
    <w:rsid w:val="00335DC9"/>
    <w:rsid w:val="00341BBE"/>
    <w:rsid w:val="00345D52"/>
    <w:rsid w:val="00346AA8"/>
    <w:rsid w:val="00346B73"/>
    <w:rsid w:val="0035040A"/>
    <w:rsid w:val="00350EF1"/>
    <w:rsid w:val="003514B3"/>
    <w:rsid w:val="00352302"/>
    <w:rsid w:val="003536F6"/>
    <w:rsid w:val="00354728"/>
    <w:rsid w:val="00370B44"/>
    <w:rsid w:val="003718D1"/>
    <w:rsid w:val="00374502"/>
    <w:rsid w:val="00375398"/>
    <w:rsid w:val="003754F3"/>
    <w:rsid w:val="00377F51"/>
    <w:rsid w:val="003826D4"/>
    <w:rsid w:val="00382AC6"/>
    <w:rsid w:val="00384509"/>
    <w:rsid w:val="0038555B"/>
    <w:rsid w:val="00385A4C"/>
    <w:rsid w:val="003923FF"/>
    <w:rsid w:val="00395357"/>
    <w:rsid w:val="003A0284"/>
    <w:rsid w:val="003A105E"/>
    <w:rsid w:val="003A306D"/>
    <w:rsid w:val="003A697E"/>
    <w:rsid w:val="003B1C9A"/>
    <w:rsid w:val="003B226C"/>
    <w:rsid w:val="003B649C"/>
    <w:rsid w:val="003B7DA1"/>
    <w:rsid w:val="003C28C9"/>
    <w:rsid w:val="003C5233"/>
    <w:rsid w:val="003C563B"/>
    <w:rsid w:val="003C67D5"/>
    <w:rsid w:val="003C7802"/>
    <w:rsid w:val="003D24EF"/>
    <w:rsid w:val="003D4A13"/>
    <w:rsid w:val="003D5516"/>
    <w:rsid w:val="003D760A"/>
    <w:rsid w:val="003D7994"/>
    <w:rsid w:val="003D7ADB"/>
    <w:rsid w:val="003E0371"/>
    <w:rsid w:val="003E7E2B"/>
    <w:rsid w:val="003F4D86"/>
    <w:rsid w:val="003F7116"/>
    <w:rsid w:val="00400022"/>
    <w:rsid w:val="00401E27"/>
    <w:rsid w:val="0040583D"/>
    <w:rsid w:val="00412E9E"/>
    <w:rsid w:val="004143B8"/>
    <w:rsid w:val="00416286"/>
    <w:rsid w:val="0041711D"/>
    <w:rsid w:val="00424939"/>
    <w:rsid w:val="00432379"/>
    <w:rsid w:val="004328CF"/>
    <w:rsid w:val="004335A8"/>
    <w:rsid w:val="00434891"/>
    <w:rsid w:val="004368D5"/>
    <w:rsid w:val="00436ABB"/>
    <w:rsid w:val="00441B9C"/>
    <w:rsid w:val="004429CB"/>
    <w:rsid w:val="004500BF"/>
    <w:rsid w:val="00450522"/>
    <w:rsid w:val="004514DA"/>
    <w:rsid w:val="00452E23"/>
    <w:rsid w:val="0046288E"/>
    <w:rsid w:val="00462A7D"/>
    <w:rsid w:val="00463CD7"/>
    <w:rsid w:val="00465147"/>
    <w:rsid w:val="004669A9"/>
    <w:rsid w:val="00467ECC"/>
    <w:rsid w:val="0047193E"/>
    <w:rsid w:val="00476A5C"/>
    <w:rsid w:val="004803C6"/>
    <w:rsid w:val="0049176D"/>
    <w:rsid w:val="004922D0"/>
    <w:rsid w:val="004923BB"/>
    <w:rsid w:val="00492C23"/>
    <w:rsid w:val="004947FC"/>
    <w:rsid w:val="004972A9"/>
    <w:rsid w:val="00497755"/>
    <w:rsid w:val="004A529A"/>
    <w:rsid w:val="004A7938"/>
    <w:rsid w:val="004B160A"/>
    <w:rsid w:val="004B1A92"/>
    <w:rsid w:val="004B1FD1"/>
    <w:rsid w:val="004B285E"/>
    <w:rsid w:val="004B2A6D"/>
    <w:rsid w:val="004B336C"/>
    <w:rsid w:val="004B7E3C"/>
    <w:rsid w:val="004C4678"/>
    <w:rsid w:val="004C6005"/>
    <w:rsid w:val="004C6D03"/>
    <w:rsid w:val="004C7768"/>
    <w:rsid w:val="004D34F9"/>
    <w:rsid w:val="004D4DD3"/>
    <w:rsid w:val="004E0A3C"/>
    <w:rsid w:val="004E11B5"/>
    <w:rsid w:val="004E1871"/>
    <w:rsid w:val="004E22E9"/>
    <w:rsid w:val="004E3549"/>
    <w:rsid w:val="004E51F1"/>
    <w:rsid w:val="004E7169"/>
    <w:rsid w:val="004E7FA2"/>
    <w:rsid w:val="004F2D4C"/>
    <w:rsid w:val="004F641F"/>
    <w:rsid w:val="00501D08"/>
    <w:rsid w:val="005046C7"/>
    <w:rsid w:val="00505C8B"/>
    <w:rsid w:val="005100F7"/>
    <w:rsid w:val="0051027D"/>
    <w:rsid w:val="005108A8"/>
    <w:rsid w:val="00511A80"/>
    <w:rsid w:val="00512083"/>
    <w:rsid w:val="005153B4"/>
    <w:rsid w:val="00515D23"/>
    <w:rsid w:val="005277B4"/>
    <w:rsid w:val="0053071E"/>
    <w:rsid w:val="00531133"/>
    <w:rsid w:val="005342E0"/>
    <w:rsid w:val="00535682"/>
    <w:rsid w:val="00537394"/>
    <w:rsid w:val="005424BE"/>
    <w:rsid w:val="005430E6"/>
    <w:rsid w:val="00543621"/>
    <w:rsid w:val="00545533"/>
    <w:rsid w:val="00546DF4"/>
    <w:rsid w:val="00547FA3"/>
    <w:rsid w:val="005509AC"/>
    <w:rsid w:val="00555057"/>
    <w:rsid w:val="00557DA7"/>
    <w:rsid w:val="00561403"/>
    <w:rsid w:val="00562E0F"/>
    <w:rsid w:val="0056579A"/>
    <w:rsid w:val="005666C9"/>
    <w:rsid w:val="00567D90"/>
    <w:rsid w:val="00580157"/>
    <w:rsid w:val="0058083F"/>
    <w:rsid w:val="00583C5B"/>
    <w:rsid w:val="00590D4F"/>
    <w:rsid w:val="00594CA2"/>
    <w:rsid w:val="00595353"/>
    <w:rsid w:val="005A2E08"/>
    <w:rsid w:val="005B06C7"/>
    <w:rsid w:val="005B4962"/>
    <w:rsid w:val="005B6861"/>
    <w:rsid w:val="005B6BFE"/>
    <w:rsid w:val="005B70A9"/>
    <w:rsid w:val="005B7F54"/>
    <w:rsid w:val="005C16BE"/>
    <w:rsid w:val="005C1AEC"/>
    <w:rsid w:val="005C45AC"/>
    <w:rsid w:val="005C5305"/>
    <w:rsid w:val="005C5F3B"/>
    <w:rsid w:val="005C6FB8"/>
    <w:rsid w:val="005C7780"/>
    <w:rsid w:val="005D20F6"/>
    <w:rsid w:val="005D4A12"/>
    <w:rsid w:val="005E0310"/>
    <w:rsid w:val="005E4C09"/>
    <w:rsid w:val="005E58E6"/>
    <w:rsid w:val="005E6488"/>
    <w:rsid w:val="005E6960"/>
    <w:rsid w:val="005E6C52"/>
    <w:rsid w:val="005E6E9D"/>
    <w:rsid w:val="005F133B"/>
    <w:rsid w:val="005F1783"/>
    <w:rsid w:val="005F273F"/>
    <w:rsid w:val="005F67F9"/>
    <w:rsid w:val="005F70B2"/>
    <w:rsid w:val="0060204D"/>
    <w:rsid w:val="006040EF"/>
    <w:rsid w:val="00605721"/>
    <w:rsid w:val="00613106"/>
    <w:rsid w:val="006137DE"/>
    <w:rsid w:val="006149EF"/>
    <w:rsid w:val="00614A5C"/>
    <w:rsid w:val="0061510E"/>
    <w:rsid w:val="00617D48"/>
    <w:rsid w:val="006211E1"/>
    <w:rsid w:val="00622330"/>
    <w:rsid w:val="00622502"/>
    <w:rsid w:val="006234D5"/>
    <w:rsid w:val="0062360B"/>
    <w:rsid w:val="0062728B"/>
    <w:rsid w:val="00627365"/>
    <w:rsid w:val="006317C9"/>
    <w:rsid w:val="00633774"/>
    <w:rsid w:val="00634CB2"/>
    <w:rsid w:val="006367D8"/>
    <w:rsid w:val="00641C98"/>
    <w:rsid w:val="00641E38"/>
    <w:rsid w:val="00646010"/>
    <w:rsid w:val="006501B5"/>
    <w:rsid w:val="00651450"/>
    <w:rsid w:val="00660CB1"/>
    <w:rsid w:val="00663CAA"/>
    <w:rsid w:val="00677709"/>
    <w:rsid w:val="006802DC"/>
    <w:rsid w:val="0068032B"/>
    <w:rsid w:val="006830FD"/>
    <w:rsid w:val="0068390D"/>
    <w:rsid w:val="00685545"/>
    <w:rsid w:val="006877B4"/>
    <w:rsid w:val="00694DA5"/>
    <w:rsid w:val="006961C6"/>
    <w:rsid w:val="006A2FF1"/>
    <w:rsid w:val="006A3521"/>
    <w:rsid w:val="006A5B6F"/>
    <w:rsid w:val="006A6DFF"/>
    <w:rsid w:val="006A7713"/>
    <w:rsid w:val="006B13C1"/>
    <w:rsid w:val="006B207F"/>
    <w:rsid w:val="006B3AE3"/>
    <w:rsid w:val="006B416B"/>
    <w:rsid w:val="006B4646"/>
    <w:rsid w:val="006C28D9"/>
    <w:rsid w:val="006C3578"/>
    <w:rsid w:val="006C4CFD"/>
    <w:rsid w:val="006C6661"/>
    <w:rsid w:val="006C72C8"/>
    <w:rsid w:val="006C730D"/>
    <w:rsid w:val="006D05E9"/>
    <w:rsid w:val="006D2D72"/>
    <w:rsid w:val="006D4FC9"/>
    <w:rsid w:val="006D6D92"/>
    <w:rsid w:val="006D7DCB"/>
    <w:rsid w:val="006E285F"/>
    <w:rsid w:val="006E4910"/>
    <w:rsid w:val="006E5FA5"/>
    <w:rsid w:val="006E6278"/>
    <w:rsid w:val="006E7026"/>
    <w:rsid w:val="006E78C1"/>
    <w:rsid w:val="006F1118"/>
    <w:rsid w:val="006F4965"/>
    <w:rsid w:val="006F51F4"/>
    <w:rsid w:val="006F5FEC"/>
    <w:rsid w:val="0070073C"/>
    <w:rsid w:val="00702952"/>
    <w:rsid w:val="00702EF8"/>
    <w:rsid w:val="007061EC"/>
    <w:rsid w:val="00707BE4"/>
    <w:rsid w:val="00711CED"/>
    <w:rsid w:val="007122AA"/>
    <w:rsid w:val="00712FAA"/>
    <w:rsid w:val="00713BCE"/>
    <w:rsid w:val="00715CE5"/>
    <w:rsid w:val="007179D0"/>
    <w:rsid w:val="00717B57"/>
    <w:rsid w:val="00723E63"/>
    <w:rsid w:val="00725DFD"/>
    <w:rsid w:val="00727AE4"/>
    <w:rsid w:val="0073229F"/>
    <w:rsid w:val="00735032"/>
    <w:rsid w:val="007378A3"/>
    <w:rsid w:val="007425BF"/>
    <w:rsid w:val="00745685"/>
    <w:rsid w:val="00752D92"/>
    <w:rsid w:val="0075390D"/>
    <w:rsid w:val="00755081"/>
    <w:rsid w:val="00761D30"/>
    <w:rsid w:val="00765ED8"/>
    <w:rsid w:val="0077021F"/>
    <w:rsid w:val="00777B9C"/>
    <w:rsid w:val="00784FF8"/>
    <w:rsid w:val="00786ED5"/>
    <w:rsid w:val="00787C6B"/>
    <w:rsid w:val="00791C96"/>
    <w:rsid w:val="007927CC"/>
    <w:rsid w:val="007942A1"/>
    <w:rsid w:val="007943D9"/>
    <w:rsid w:val="007946D4"/>
    <w:rsid w:val="00794782"/>
    <w:rsid w:val="00797715"/>
    <w:rsid w:val="007A0465"/>
    <w:rsid w:val="007A0A73"/>
    <w:rsid w:val="007A0AB0"/>
    <w:rsid w:val="007A10D4"/>
    <w:rsid w:val="007A1280"/>
    <w:rsid w:val="007A20C6"/>
    <w:rsid w:val="007A29ED"/>
    <w:rsid w:val="007A7F30"/>
    <w:rsid w:val="007B2122"/>
    <w:rsid w:val="007B7646"/>
    <w:rsid w:val="007C5555"/>
    <w:rsid w:val="007C67E0"/>
    <w:rsid w:val="007D30C6"/>
    <w:rsid w:val="007D4D94"/>
    <w:rsid w:val="007D79D2"/>
    <w:rsid w:val="007E2CA7"/>
    <w:rsid w:val="007E3163"/>
    <w:rsid w:val="007E421F"/>
    <w:rsid w:val="007E5963"/>
    <w:rsid w:val="007E6A63"/>
    <w:rsid w:val="007E72BF"/>
    <w:rsid w:val="007E7801"/>
    <w:rsid w:val="007F15C5"/>
    <w:rsid w:val="007F2078"/>
    <w:rsid w:val="007F22E0"/>
    <w:rsid w:val="007F43D2"/>
    <w:rsid w:val="007F52D9"/>
    <w:rsid w:val="007F6312"/>
    <w:rsid w:val="007F7E9A"/>
    <w:rsid w:val="00804AC0"/>
    <w:rsid w:val="00812FE6"/>
    <w:rsid w:val="00813AF9"/>
    <w:rsid w:val="00814C2E"/>
    <w:rsid w:val="00814C45"/>
    <w:rsid w:val="00817785"/>
    <w:rsid w:val="008210B1"/>
    <w:rsid w:val="00827E37"/>
    <w:rsid w:val="00846DAB"/>
    <w:rsid w:val="008473CC"/>
    <w:rsid w:val="00852F5E"/>
    <w:rsid w:val="008532E4"/>
    <w:rsid w:val="00855CFB"/>
    <w:rsid w:val="00855D7A"/>
    <w:rsid w:val="00855FD5"/>
    <w:rsid w:val="00863F7D"/>
    <w:rsid w:val="00864564"/>
    <w:rsid w:val="00865090"/>
    <w:rsid w:val="008651CC"/>
    <w:rsid w:val="00865CAA"/>
    <w:rsid w:val="00865CD9"/>
    <w:rsid w:val="00870F9A"/>
    <w:rsid w:val="00873A0D"/>
    <w:rsid w:val="008745D1"/>
    <w:rsid w:val="0087520C"/>
    <w:rsid w:val="0087737A"/>
    <w:rsid w:val="008779E5"/>
    <w:rsid w:val="00880DCD"/>
    <w:rsid w:val="0088163B"/>
    <w:rsid w:val="0088425D"/>
    <w:rsid w:val="008867D7"/>
    <w:rsid w:val="0088782D"/>
    <w:rsid w:val="00897BF9"/>
    <w:rsid w:val="008A0E19"/>
    <w:rsid w:val="008B1832"/>
    <w:rsid w:val="008B2075"/>
    <w:rsid w:val="008B5376"/>
    <w:rsid w:val="008B7D4B"/>
    <w:rsid w:val="008C190D"/>
    <w:rsid w:val="008C3E60"/>
    <w:rsid w:val="008C6F85"/>
    <w:rsid w:val="008D0568"/>
    <w:rsid w:val="008D1129"/>
    <w:rsid w:val="008D306F"/>
    <w:rsid w:val="008E3D97"/>
    <w:rsid w:val="008E6B5C"/>
    <w:rsid w:val="008E7F93"/>
    <w:rsid w:val="008F0836"/>
    <w:rsid w:val="008F2661"/>
    <w:rsid w:val="008F34E8"/>
    <w:rsid w:val="008F358B"/>
    <w:rsid w:val="008F59E7"/>
    <w:rsid w:val="00900521"/>
    <w:rsid w:val="0091114D"/>
    <w:rsid w:val="0092179D"/>
    <w:rsid w:val="0092686A"/>
    <w:rsid w:val="009278B0"/>
    <w:rsid w:val="009305E0"/>
    <w:rsid w:val="00931ADA"/>
    <w:rsid w:val="00932A92"/>
    <w:rsid w:val="00936979"/>
    <w:rsid w:val="00937894"/>
    <w:rsid w:val="00947238"/>
    <w:rsid w:val="009508B8"/>
    <w:rsid w:val="009521DE"/>
    <w:rsid w:val="00952FE0"/>
    <w:rsid w:val="00953EF3"/>
    <w:rsid w:val="00954BFD"/>
    <w:rsid w:val="00954FE4"/>
    <w:rsid w:val="00955212"/>
    <w:rsid w:val="009565A3"/>
    <w:rsid w:val="00956DAA"/>
    <w:rsid w:val="00957FD1"/>
    <w:rsid w:val="00960001"/>
    <w:rsid w:val="009603D0"/>
    <w:rsid w:val="009614E3"/>
    <w:rsid w:val="00961949"/>
    <w:rsid w:val="0096605D"/>
    <w:rsid w:val="00973499"/>
    <w:rsid w:val="00973A86"/>
    <w:rsid w:val="00973C05"/>
    <w:rsid w:val="009750B7"/>
    <w:rsid w:val="0097729A"/>
    <w:rsid w:val="009775B3"/>
    <w:rsid w:val="00982E51"/>
    <w:rsid w:val="00983385"/>
    <w:rsid w:val="009842BF"/>
    <w:rsid w:val="009854A0"/>
    <w:rsid w:val="00994C1D"/>
    <w:rsid w:val="00995267"/>
    <w:rsid w:val="009A1389"/>
    <w:rsid w:val="009A2E1E"/>
    <w:rsid w:val="009C0EDD"/>
    <w:rsid w:val="009C14C6"/>
    <w:rsid w:val="009C480F"/>
    <w:rsid w:val="009C6563"/>
    <w:rsid w:val="009C6A60"/>
    <w:rsid w:val="009D4B67"/>
    <w:rsid w:val="009D5B3A"/>
    <w:rsid w:val="009D63A1"/>
    <w:rsid w:val="009D6436"/>
    <w:rsid w:val="009E27AF"/>
    <w:rsid w:val="009E4DDC"/>
    <w:rsid w:val="009E6B75"/>
    <w:rsid w:val="009F462F"/>
    <w:rsid w:val="009F5482"/>
    <w:rsid w:val="009F572F"/>
    <w:rsid w:val="00A01241"/>
    <w:rsid w:val="00A0247C"/>
    <w:rsid w:val="00A063D8"/>
    <w:rsid w:val="00A076B3"/>
    <w:rsid w:val="00A11D37"/>
    <w:rsid w:val="00A154D3"/>
    <w:rsid w:val="00A15CC6"/>
    <w:rsid w:val="00A175F0"/>
    <w:rsid w:val="00A2197D"/>
    <w:rsid w:val="00A24ABB"/>
    <w:rsid w:val="00A315C5"/>
    <w:rsid w:val="00A33953"/>
    <w:rsid w:val="00A348DE"/>
    <w:rsid w:val="00A35E3F"/>
    <w:rsid w:val="00A375AB"/>
    <w:rsid w:val="00A44CFE"/>
    <w:rsid w:val="00A460AF"/>
    <w:rsid w:val="00A56B29"/>
    <w:rsid w:val="00A57B88"/>
    <w:rsid w:val="00A61C1F"/>
    <w:rsid w:val="00A711D6"/>
    <w:rsid w:val="00A71F4F"/>
    <w:rsid w:val="00A81BDB"/>
    <w:rsid w:val="00A8400B"/>
    <w:rsid w:val="00A84418"/>
    <w:rsid w:val="00AA0F99"/>
    <w:rsid w:val="00AA1DE8"/>
    <w:rsid w:val="00AA278C"/>
    <w:rsid w:val="00AA3387"/>
    <w:rsid w:val="00AA3943"/>
    <w:rsid w:val="00AA573A"/>
    <w:rsid w:val="00AA5A87"/>
    <w:rsid w:val="00AB09EE"/>
    <w:rsid w:val="00AB3164"/>
    <w:rsid w:val="00AB3A29"/>
    <w:rsid w:val="00AB4D49"/>
    <w:rsid w:val="00AB6FF9"/>
    <w:rsid w:val="00AC2A3E"/>
    <w:rsid w:val="00AD089C"/>
    <w:rsid w:val="00AD3C44"/>
    <w:rsid w:val="00AD4654"/>
    <w:rsid w:val="00AE0002"/>
    <w:rsid w:val="00AE15B1"/>
    <w:rsid w:val="00AE186C"/>
    <w:rsid w:val="00AE1C1D"/>
    <w:rsid w:val="00AE2CBA"/>
    <w:rsid w:val="00AE35C0"/>
    <w:rsid w:val="00AE4F72"/>
    <w:rsid w:val="00AE72CF"/>
    <w:rsid w:val="00AE7C1E"/>
    <w:rsid w:val="00AF50B7"/>
    <w:rsid w:val="00AF7C3E"/>
    <w:rsid w:val="00B00D5A"/>
    <w:rsid w:val="00B01859"/>
    <w:rsid w:val="00B026CD"/>
    <w:rsid w:val="00B044F1"/>
    <w:rsid w:val="00B04EE8"/>
    <w:rsid w:val="00B06F3C"/>
    <w:rsid w:val="00B13F91"/>
    <w:rsid w:val="00B2030E"/>
    <w:rsid w:val="00B2084B"/>
    <w:rsid w:val="00B26588"/>
    <w:rsid w:val="00B27431"/>
    <w:rsid w:val="00B35CA9"/>
    <w:rsid w:val="00B372C4"/>
    <w:rsid w:val="00B40548"/>
    <w:rsid w:val="00B45F5F"/>
    <w:rsid w:val="00B4783D"/>
    <w:rsid w:val="00B504A8"/>
    <w:rsid w:val="00B52E38"/>
    <w:rsid w:val="00B53D8E"/>
    <w:rsid w:val="00B55213"/>
    <w:rsid w:val="00B62127"/>
    <w:rsid w:val="00B6475F"/>
    <w:rsid w:val="00B75282"/>
    <w:rsid w:val="00B76901"/>
    <w:rsid w:val="00B800A0"/>
    <w:rsid w:val="00B860B9"/>
    <w:rsid w:val="00B863FD"/>
    <w:rsid w:val="00B908A9"/>
    <w:rsid w:val="00B91687"/>
    <w:rsid w:val="00B926D0"/>
    <w:rsid w:val="00B926E1"/>
    <w:rsid w:val="00B92BCF"/>
    <w:rsid w:val="00B974C3"/>
    <w:rsid w:val="00BA0003"/>
    <w:rsid w:val="00BA0C52"/>
    <w:rsid w:val="00BA2D33"/>
    <w:rsid w:val="00BA64F4"/>
    <w:rsid w:val="00BA754F"/>
    <w:rsid w:val="00BA798D"/>
    <w:rsid w:val="00BA7A2D"/>
    <w:rsid w:val="00BB14DE"/>
    <w:rsid w:val="00BB2C4B"/>
    <w:rsid w:val="00BB559E"/>
    <w:rsid w:val="00BB5EFF"/>
    <w:rsid w:val="00BC1098"/>
    <w:rsid w:val="00BC25CF"/>
    <w:rsid w:val="00BC38D4"/>
    <w:rsid w:val="00BC3C09"/>
    <w:rsid w:val="00BC44D8"/>
    <w:rsid w:val="00BC63D2"/>
    <w:rsid w:val="00BC758B"/>
    <w:rsid w:val="00BD0886"/>
    <w:rsid w:val="00BD09BC"/>
    <w:rsid w:val="00BD290F"/>
    <w:rsid w:val="00BD35F2"/>
    <w:rsid w:val="00BD45ED"/>
    <w:rsid w:val="00BD48AD"/>
    <w:rsid w:val="00BD6293"/>
    <w:rsid w:val="00BD6F68"/>
    <w:rsid w:val="00BD7820"/>
    <w:rsid w:val="00BE42F8"/>
    <w:rsid w:val="00BE6C60"/>
    <w:rsid w:val="00BE74DE"/>
    <w:rsid w:val="00BF210A"/>
    <w:rsid w:val="00BF355E"/>
    <w:rsid w:val="00BF5B66"/>
    <w:rsid w:val="00BF6DDC"/>
    <w:rsid w:val="00C008E0"/>
    <w:rsid w:val="00C031CC"/>
    <w:rsid w:val="00C06E57"/>
    <w:rsid w:val="00C07110"/>
    <w:rsid w:val="00C077B3"/>
    <w:rsid w:val="00C07E45"/>
    <w:rsid w:val="00C1091C"/>
    <w:rsid w:val="00C1249A"/>
    <w:rsid w:val="00C124FC"/>
    <w:rsid w:val="00C167E0"/>
    <w:rsid w:val="00C174DE"/>
    <w:rsid w:val="00C25766"/>
    <w:rsid w:val="00C31188"/>
    <w:rsid w:val="00C31F04"/>
    <w:rsid w:val="00C32E77"/>
    <w:rsid w:val="00C354A4"/>
    <w:rsid w:val="00C3590E"/>
    <w:rsid w:val="00C37BDA"/>
    <w:rsid w:val="00C4180C"/>
    <w:rsid w:val="00C44DEC"/>
    <w:rsid w:val="00C57163"/>
    <w:rsid w:val="00C60B37"/>
    <w:rsid w:val="00C640B5"/>
    <w:rsid w:val="00C6537A"/>
    <w:rsid w:val="00C66CC5"/>
    <w:rsid w:val="00C740E1"/>
    <w:rsid w:val="00C7576C"/>
    <w:rsid w:val="00C80B5C"/>
    <w:rsid w:val="00C82076"/>
    <w:rsid w:val="00C82566"/>
    <w:rsid w:val="00C839B5"/>
    <w:rsid w:val="00C85A6C"/>
    <w:rsid w:val="00C8740E"/>
    <w:rsid w:val="00C93E51"/>
    <w:rsid w:val="00C95990"/>
    <w:rsid w:val="00C9654F"/>
    <w:rsid w:val="00C96A60"/>
    <w:rsid w:val="00CA53FD"/>
    <w:rsid w:val="00CB19E0"/>
    <w:rsid w:val="00CB1DF2"/>
    <w:rsid w:val="00CB21DC"/>
    <w:rsid w:val="00CB2BCD"/>
    <w:rsid w:val="00CB328A"/>
    <w:rsid w:val="00CB7BC4"/>
    <w:rsid w:val="00CC04F5"/>
    <w:rsid w:val="00CC07B0"/>
    <w:rsid w:val="00CC0F54"/>
    <w:rsid w:val="00CC2D80"/>
    <w:rsid w:val="00CD0A1B"/>
    <w:rsid w:val="00CD1350"/>
    <w:rsid w:val="00CD5B9F"/>
    <w:rsid w:val="00CD5EEC"/>
    <w:rsid w:val="00CE010F"/>
    <w:rsid w:val="00CE24F0"/>
    <w:rsid w:val="00CE2A51"/>
    <w:rsid w:val="00CE4A1C"/>
    <w:rsid w:val="00CE614E"/>
    <w:rsid w:val="00CE6C8D"/>
    <w:rsid w:val="00D016B7"/>
    <w:rsid w:val="00D02CB1"/>
    <w:rsid w:val="00D107FF"/>
    <w:rsid w:val="00D20617"/>
    <w:rsid w:val="00D206E3"/>
    <w:rsid w:val="00D20919"/>
    <w:rsid w:val="00D209CC"/>
    <w:rsid w:val="00D20F6A"/>
    <w:rsid w:val="00D237A8"/>
    <w:rsid w:val="00D27C93"/>
    <w:rsid w:val="00D3007E"/>
    <w:rsid w:val="00D3059A"/>
    <w:rsid w:val="00D30D63"/>
    <w:rsid w:val="00D40F72"/>
    <w:rsid w:val="00D41040"/>
    <w:rsid w:val="00D42223"/>
    <w:rsid w:val="00D43966"/>
    <w:rsid w:val="00D45BBB"/>
    <w:rsid w:val="00D51AE3"/>
    <w:rsid w:val="00D561F3"/>
    <w:rsid w:val="00D57048"/>
    <w:rsid w:val="00D57267"/>
    <w:rsid w:val="00D5792A"/>
    <w:rsid w:val="00D6008B"/>
    <w:rsid w:val="00D62C41"/>
    <w:rsid w:val="00D62EB2"/>
    <w:rsid w:val="00D666C6"/>
    <w:rsid w:val="00D668E6"/>
    <w:rsid w:val="00D67CDA"/>
    <w:rsid w:val="00D67F2D"/>
    <w:rsid w:val="00D70AE3"/>
    <w:rsid w:val="00D722FA"/>
    <w:rsid w:val="00D72820"/>
    <w:rsid w:val="00D752E2"/>
    <w:rsid w:val="00D75E8C"/>
    <w:rsid w:val="00D80720"/>
    <w:rsid w:val="00D8197C"/>
    <w:rsid w:val="00D86877"/>
    <w:rsid w:val="00D8720A"/>
    <w:rsid w:val="00D9140B"/>
    <w:rsid w:val="00D917C5"/>
    <w:rsid w:val="00D91D6F"/>
    <w:rsid w:val="00D92042"/>
    <w:rsid w:val="00D935EF"/>
    <w:rsid w:val="00D94288"/>
    <w:rsid w:val="00D952C9"/>
    <w:rsid w:val="00D954AD"/>
    <w:rsid w:val="00D96618"/>
    <w:rsid w:val="00DA0037"/>
    <w:rsid w:val="00DA30FD"/>
    <w:rsid w:val="00DA3BE4"/>
    <w:rsid w:val="00DA6122"/>
    <w:rsid w:val="00DB15DF"/>
    <w:rsid w:val="00DB292D"/>
    <w:rsid w:val="00DB3C6D"/>
    <w:rsid w:val="00DB4753"/>
    <w:rsid w:val="00DB4917"/>
    <w:rsid w:val="00DB5D56"/>
    <w:rsid w:val="00DB5E80"/>
    <w:rsid w:val="00DB6772"/>
    <w:rsid w:val="00DB7433"/>
    <w:rsid w:val="00DC26DA"/>
    <w:rsid w:val="00DC275A"/>
    <w:rsid w:val="00DC2BFC"/>
    <w:rsid w:val="00DC4522"/>
    <w:rsid w:val="00DC4BC9"/>
    <w:rsid w:val="00DD0325"/>
    <w:rsid w:val="00DD1B2C"/>
    <w:rsid w:val="00DD2827"/>
    <w:rsid w:val="00DD3904"/>
    <w:rsid w:val="00DD39F7"/>
    <w:rsid w:val="00DD3E2F"/>
    <w:rsid w:val="00DE0095"/>
    <w:rsid w:val="00DE1CB6"/>
    <w:rsid w:val="00DE4631"/>
    <w:rsid w:val="00DF2599"/>
    <w:rsid w:val="00DF3486"/>
    <w:rsid w:val="00DF3500"/>
    <w:rsid w:val="00DF4DDA"/>
    <w:rsid w:val="00E00485"/>
    <w:rsid w:val="00E03A2A"/>
    <w:rsid w:val="00E11A40"/>
    <w:rsid w:val="00E123B6"/>
    <w:rsid w:val="00E138AA"/>
    <w:rsid w:val="00E16295"/>
    <w:rsid w:val="00E16989"/>
    <w:rsid w:val="00E16C08"/>
    <w:rsid w:val="00E27B4C"/>
    <w:rsid w:val="00E302AA"/>
    <w:rsid w:val="00E32869"/>
    <w:rsid w:val="00E3475F"/>
    <w:rsid w:val="00E3576A"/>
    <w:rsid w:val="00E405F1"/>
    <w:rsid w:val="00E437CB"/>
    <w:rsid w:val="00E443A3"/>
    <w:rsid w:val="00E51BA9"/>
    <w:rsid w:val="00E51E0D"/>
    <w:rsid w:val="00E60C88"/>
    <w:rsid w:val="00E617B7"/>
    <w:rsid w:val="00E70055"/>
    <w:rsid w:val="00E71FE3"/>
    <w:rsid w:val="00E728AE"/>
    <w:rsid w:val="00E7339F"/>
    <w:rsid w:val="00E82A65"/>
    <w:rsid w:val="00E8425D"/>
    <w:rsid w:val="00E84766"/>
    <w:rsid w:val="00E86F04"/>
    <w:rsid w:val="00E95F6F"/>
    <w:rsid w:val="00E9604B"/>
    <w:rsid w:val="00E97871"/>
    <w:rsid w:val="00EA1989"/>
    <w:rsid w:val="00EA2BB2"/>
    <w:rsid w:val="00EA369E"/>
    <w:rsid w:val="00EA571E"/>
    <w:rsid w:val="00EA5E8F"/>
    <w:rsid w:val="00EA6790"/>
    <w:rsid w:val="00EA70F2"/>
    <w:rsid w:val="00EB5A0F"/>
    <w:rsid w:val="00EB5CF0"/>
    <w:rsid w:val="00EB70E8"/>
    <w:rsid w:val="00EB71FC"/>
    <w:rsid w:val="00EC05C9"/>
    <w:rsid w:val="00EC0606"/>
    <w:rsid w:val="00EC0A58"/>
    <w:rsid w:val="00EC0F34"/>
    <w:rsid w:val="00EC12CE"/>
    <w:rsid w:val="00EC3465"/>
    <w:rsid w:val="00EC3DCB"/>
    <w:rsid w:val="00ED2F31"/>
    <w:rsid w:val="00ED5CD1"/>
    <w:rsid w:val="00ED6C33"/>
    <w:rsid w:val="00EE213F"/>
    <w:rsid w:val="00EE7BA3"/>
    <w:rsid w:val="00EF1BDE"/>
    <w:rsid w:val="00EF2666"/>
    <w:rsid w:val="00EF35A5"/>
    <w:rsid w:val="00EF455E"/>
    <w:rsid w:val="00EF4F3D"/>
    <w:rsid w:val="00EF5E2B"/>
    <w:rsid w:val="00F1105A"/>
    <w:rsid w:val="00F13023"/>
    <w:rsid w:val="00F16BE5"/>
    <w:rsid w:val="00F17302"/>
    <w:rsid w:val="00F17B4A"/>
    <w:rsid w:val="00F17E31"/>
    <w:rsid w:val="00F2192C"/>
    <w:rsid w:val="00F239C6"/>
    <w:rsid w:val="00F30095"/>
    <w:rsid w:val="00F33865"/>
    <w:rsid w:val="00F33D68"/>
    <w:rsid w:val="00F35F69"/>
    <w:rsid w:val="00F36A18"/>
    <w:rsid w:val="00F36B85"/>
    <w:rsid w:val="00F37AFB"/>
    <w:rsid w:val="00F37DAE"/>
    <w:rsid w:val="00F4083A"/>
    <w:rsid w:val="00F42727"/>
    <w:rsid w:val="00F43242"/>
    <w:rsid w:val="00F457D6"/>
    <w:rsid w:val="00F4677C"/>
    <w:rsid w:val="00F52074"/>
    <w:rsid w:val="00F5375B"/>
    <w:rsid w:val="00F54E5F"/>
    <w:rsid w:val="00F5673A"/>
    <w:rsid w:val="00F61ABD"/>
    <w:rsid w:val="00F6385B"/>
    <w:rsid w:val="00F6433E"/>
    <w:rsid w:val="00F647A3"/>
    <w:rsid w:val="00F70429"/>
    <w:rsid w:val="00F738FD"/>
    <w:rsid w:val="00F7553A"/>
    <w:rsid w:val="00F80634"/>
    <w:rsid w:val="00F8383B"/>
    <w:rsid w:val="00F845B7"/>
    <w:rsid w:val="00F86493"/>
    <w:rsid w:val="00F93880"/>
    <w:rsid w:val="00F9429D"/>
    <w:rsid w:val="00F95075"/>
    <w:rsid w:val="00FA02F4"/>
    <w:rsid w:val="00FA45EF"/>
    <w:rsid w:val="00FB1F00"/>
    <w:rsid w:val="00FB5E55"/>
    <w:rsid w:val="00FB5FFF"/>
    <w:rsid w:val="00FB63BD"/>
    <w:rsid w:val="00FB7B6C"/>
    <w:rsid w:val="00FC31F5"/>
    <w:rsid w:val="00FC4FDD"/>
    <w:rsid w:val="00FC529C"/>
    <w:rsid w:val="00FD49F6"/>
    <w:rsid w:val="00FD6871"/>
    <w:rsid w:val="00FE0ADA"/>
    <w:rsid w:val="00FE0E6A"/>
    <w:rsid w:val="00FE18F9"/>
    <w:rsid w:val="00FE45F9"/>
    <w:rsid w:val="00FE5B58"/>
    <w:rsid w:val="00FE5B8C"/>
    <w:rsid w:val="00FE7431"/>
    <w:rsid w:val="00FF1399"/>
    <w:rsid w:val="00FF35D0"/>
    <w:rsid w:val="00FF4126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D714"/>
  <w15:chartTrackingRefBased/>
  <w15:docId w15:val="{E7557D8C-1302-424C-94D8-6E49ECC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4F1"/>
    <w:pPr>
      <w:spacing w:before="120" w:line="360" w:lineRule="auto"/>
      <w:jc w:val="both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har"/>
    <w:uiPriority w:val="9"/>
    <w:qFormat/>
    <w:rsid w:val="00BE42F8"/>
    <w:pPr>
      <w:keepNext/>
      <w:keepLines/>
      <w:numPr>
        <w:numId w:val="1"/>
      </w:numPr>
      <w:pBdr>
        <w:bottom w:val="single" w:sz="4" w:space="1" w:color="0F6FC6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08E1"/>
    <w:pPr>
      <w:keepNext/>
      <w:keepLines/>
      <w:numPr>
        <w:ilvl w:val="1"/>
        <w:numId w:val="1"/>
      </w:numPr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614E"/>
    <w:pPr>
      <w:keepNext/>
      <w:keepLines/>
      <w:numPr>
        <w:ilvl w:val="2"/>
        <w:numId w:val="1"/>
      </w:numP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4C09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4C09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C09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C09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C09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C09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2F8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0C08E1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E614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4C0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4C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C0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C0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C0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C0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4C0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E4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5E4C09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C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E4C0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5E4C09"/>
    <w:rPr>
      <w:b/>
      <w:bCs/>
    </w:rPr>
  </w:style>
  <w:style w:type="character" w:styleId="nfase">
    <w:name w:val="Emphasis"/>
    <w:basedOn w:val="Fontepargpadro"/>
    <w:uiPriority w:val="20"/>
    <w:qFormat/>
    <w:rsid w:val="005E4C09"/>
    <w:rPr>
      <w:i/>
      <w:iCs/>
    </w:rPr>
  </w:style>
  <w:style w:type="paragraph" w:styleId="SemEspaamento">
    <w:name w:val="No Spacing"/>
    <w:link w:val="SemEspaamentoChar"/>
    <w:uiPriority w:val="1"/>
    <w:qFormat/>
    <w:rsid w:val="005E4C0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E4C0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E4C0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C0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C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E4C0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E4C0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E4C09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5E4C09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E4C09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5E4C09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C09"/>
  </w:style>
  <w:style w:type="paragraph" w:styleId="Rodap">
    <w:name w:val="footer"/>
    <w:basedOn w:val="Normal"/>
    <w:link w:val="Rodap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C09"/>
  </w:style>
  <w:style w:type="character" w:customStyle="1" w:styleId="SemEspaamentoChar">
    <w:name w:val="Sem Espaçamento Char"/>
    <w:basedOn w:val="Fontepargpadro"/>
    <w:link w:val="SemEspaamento"/>
    <w:uiPriority w:val="1"/>
    <w:rsid w:val="005E4C09"/>
  </w:style>
  <w:style w:type="table" w:styleId="Tabelacomgrade">
    <w:name w:val="Table Grid"/>
    <w:basedOn w:val="Tabelanormal"/>
    <w:uiPriority w:val="39"/>
    <w:rsid w:val="008F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Rodap">
    <w:name w:val="TextoRodapé"/>
    <w:basedOn w:val="SemEspaamento"/>
    <w:link w:val="TextoRodapChar"/>
    <w:qFormat/>
    <w:rsid w:val="00F6433E"/>
    <w:rPr>
      <w:color w:val="FFFFFF" w:themeColor="background1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923FF"/>
    <w:rPr>
      <w:color w:val="808080"/>
    </w:rPr>
  </w:style>
  <w:style w:type="character" w:customStyle="1" w:styleId="TextoRodapChar">
    <w:name w:val="TextoRodapé Char"/>
    <w:basedOn w:val="SemEspaamentoChar"/>
    <w:link w:val="TextoRodap"/>
    <w:rsid w:val="00F6433E"/>
    <w:rPr>
      <w:color w:val="FFFFFF" w:themeColor="background1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7F22E0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F22E0"/>
    <w:pPr>
      <w:spacing w:after="0"/>
    </w:pPr>
    <w:rPr>
      <w:rFonts w:cs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F22E0"/>
    <w:pPr>
      <w:spacing w:before="0" w:after="0"/>
      <w:ind w:left="4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22E0"/>
    <w:rPr>
      <w:color w:val="F49100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F22E0"/>
    <w:pPr>
      <w:spacing w:before="0" w:after="0"/>
      <w:ind w:left="63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F22E0"/>
    <w:pPr>
      <w:spacing w:before="0" w:after="0"/>
      <w:ind w:left="84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F22E0"/>
    <w:pPr>
      <w:spacing w:before="0" w:after="0"/>
      <w:ind w:left="105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F22E0"/>
    <w:pPr>
      <w:spacing w:before="0" w:after="0"/>
      <w:ind w:left="126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F22E0"/>
    <w:pPr>
      <w:spacing w:before="0" w:after="0"/>
      <w:ind w:left="147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F22E0"/>
    <w:pPr>
      <w:spacing w:before="0" w:after="0"/>
      <w:ind w:left="1680"/>
    </w:pPr>
    <w:rPr>
      <w:rFonts w:cstheme="minorHAnsi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95075"/>
    <w:rPr>
      <w:color w:val="808080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B908A9"/>
    <w:pPr>
      <w:ind w:left="720"/>
      <w:contextualSpacing/>
    </w:pPr>
  </w:style>
  <w:style w:type="paragraph" w:customStyle="1" w:styleId="Cdigos">
    <w:name w:val="Códigos"/>
    <w:basedOn w:val="PargrafodaLista"/>
    <w:link w:val="CdigosChar"/>
    <w:qFormat/>
    <w:rsid w:val="00A0247C"/>
    <w:pPr>
      <w:spacing w:before="0" w:after="0" w:line="240" w:lineRule="auto"/>
      <w:ind w:left="0"/>
    </w:pPr>
    <w:rPr>
      <w:rFonts w:ascii="Courier New" w:hAnsi="Courier New" w:cs="Courier New"/>
      <w:sz w:val="16"/>
    </w:rPr>
  </w:style>
  <w:style w:type="table" w:customStyle="1" w:styleId="TabelaIntelligenza01">
    <w:name w:val="TabelaIntelligenza01"/>
    <w:basedOn w:val="Tabelanormal"/>
    <w:uiPriority w:val="99"/>
    <w:rsid w:val="00BA754F"/>
    <w:pPr>
      <w:spacing w:after="0" w:line="240" w:lineRule="auto"/>
    </w:pPr>
    <w:tblPr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Col">
      <w:rPr>
        <w:rFonts w:asciiTheme="minorHAnsi" w:hAnsiTheme="minorHAnsi"/>
        <w:color w:val="FFFFFF" w:themeColor="background1"/>
        <w:sz w:val="21"/>
        <w:u w:val="none"/>
      </w:rPr>
      <w:tblPr/>
      <w:tcPr>
        <w:shd w:val="clear" w:color="auto" w:fill="2191C9" w:themeFill="background2" w:themeFillShade="80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BF355E"/>
    <w:rPr>
      <w:color w:val="595959" w:themeColor="text1" w:themeTint="A6"/>
    </w:rPr>
  </w:style>
  <w:style w:type="character" w:customStyle="1" w:styleId="CdigosChar">
    <w:name w:val="Códigos Char"/>
    <w:basedOn w:val="PargrafodaListaChar"/>
    <w:link w:val="Cdigos"/>
    <w:rsid w:val="00A0247C"/>
    <w:rPr>
      <w:rFonts w:ascii="Courier New" w:hAnsi="Courier New" w:cs="Courier New"/>
      <w:color w:val="595959" w:themeColor="text1" w:themeTint="A6"/>
      <w:sz w:val="16"/>
    </w:rPr>
  </w:style>
  <w:style w:type="table" w:styleId="TabeladeGrade6Colorida-nfase1">
    <w:name w:val="Grid Table 6 Colorful Accent 1"/>
    <w:basedOn w:val="Tabelanormal"/>
    <w:uiPriority w:val="51"/>
    <w:rsid w:val="00937894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customStyle="1" w:styleId="Prottipo01">
    <w:name w:val="Protótipo01"/>
    <w:basedOn w:val="Tabelanormal"/>
    <w:uiPriority w:val="99"/>
    <w:rsid w:val="009775B3"/>
    <w:pPr>
      <w:spacing w:after="0" w:line="240" w:lineRule="auto"/>
    </w:pPr>
    <w:tblPr>
      <w:tblInd w:w="0" w:type="nil"/>
      <w:tblBorders>
        <w:top w:val="single" w:sz="4" w:space="0" w:color="C7E2FA" w:themeColor="accent1" w:themeTint="33"/>
        <w:left w:val="single" w:sz="4" w:space="0" w:color="C7E2FA" w:themeColor="accent1" w:themeTint="33"/>
        <w:bottom w:val="single" w:sz="4" w:space="0" w:color="C7E2FA" w:themeColor="accent1" w:themeTint="33"/>
        <w:right w:val="single" w:sz="4" w:space="0" w:color="C7E2FA" w:themeColor="accent1" w:themeTint="33"/>
        <w:insideH w:val="single" w:sz="4" w:space="0" w:color="C7E2FA" w:themeColor="accent1" w:themeTint="33"/>
        <w:insideV w:val="single" w:sz="4" w:space="0" w:color="C7E2FA" w:themeColor="accent1" w:themeTint="33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2191C9" w:themeFill="background2" w:themeFillShade="80"/>
      </w:tcPr>
    </w:tblStylePr>
  </w:style>
  <w:style w:type="table" w:customStyle="1" w:styleId="Intelligenza01">
    <w:name w:val="Intelligenza01"/>
    <w:basedOn w:val="Tabelanormal"/>
    <w:uiPriority w:val="99"/>
    <w:rsid w:val="00A063D8"/>
    <w:pPr>
      <w:spacing w:after="0" w:line="240" w:lineRule="auto"/>
    </w:pPr>
    <w:tblPr>
      <w:tblInd w:w="0" w:type="nil"/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Row">
      <w:rPr>
        <w:rFonts w:ascii="Courier New" w:hAnsi="Courier New" w:cs="Courier New" w:hint="default"/>
        <w:color w:val="FFFFFF" w:themeColor="background1"/>
        <w:sz w:val="16"/>
        <w:szCs w:val="16"/>
      </w:rPr>
      <w:tblPr/>
      <w:tcPr>
        <w:shd w:val="clear" w:color="auto" w:fill="2191C9" w:themeFill="background2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uporte.esocial@intelligenzait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hyperlink" Target="https://www.facebook.com/intelligenzait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8.png"/><Relationship Id="rId1" Type="http://schemas.openxmlformats.org/officeDocument/2006/relationships/hyperlink" Target="https://www.linkedin.com/company/intelligenza" TargetMode="External"/><Relationship Id="rId6" Type="http://schemas.openxmlformats.org/officeDocument/2006/relationships/image" Target="media/image10.png"/><Relationship Id="rId5" Type="http://schemas.openxmlformats.org/officeDocument/2006/relationships/hyperlink" Target="http://www.intelligenzait.com/" TargetMode="External"/><Relationship Id="rId4" Type="http://schemas.openxmlformats.org/officeDocument/2006/relationships/image" Target="media/image9.png"/><Relationship Id="rId9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2" Type="http://schemas.openxmlformats.org/officeDocument/2006/relationships/hyperlink" Target="https://www.linkedin.com/company/intelligenza" TargetMode="External"/><Relationship Id="rId1" Type="http://schemas.openxmlformats.org/officeDocument/2006/relationships/image" Target="media/image7.png"/><Relationship Id="rId6" Type="http://schemas.openxmlformats.org/officeDocument/2006/relationships/hyperlink" Target="http://www.intelligenzait.com/" TargetMode="External"/><Relationship Id="rId5" Type="http://schemas.openxmlformats.org/officeDocument/2006/relationships/image" Target="media/image9.png"/><Relationship Id="rId10" Type="http://schemas.openxmlformats.org/officeDocument/2006/relationships/image" Target="media/image13.png"/><Relationship Id="rId4" Type="http://schemas.openxmlformats.org/officeDocument/2006/relationships/hyperlink" Target="https://www.facebook.com/intelligenzait/" TargetMode="External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ama\AppData\Local\Temp\Especifica&#231;&#227;o_Funcional_Intelligenza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B50A0C9EE44D358843D8AC3C165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99422-D715-4CD8-9CBF-521BF7A243D9}"/>
      </w:docPartPr>
      <w:docPartBody>
        <w:p w:rsidR="002567D0" w:rsidRDefault="002567D0">
          <w:pPr>
            <w:pStyle w:val="FBB50A0C9EE44D358843D8AC3C16528D"/>
          </w:pPr>
          <w:r>
            <w:rPr>
              <w:caps/>
              <w:color w:val="323E4F" w:themeColor="text2" w:themeShade="BF"/>
              <w:sz w:val="40"/>
              <w:szCs w:val="40"/>
            </w:rPr>
            <w:t>[Data]</w:t>
          </w:r>
        </w:p>
      </w:docPartBody>
    </w:docPart>
    <w:docPart>
      <w:docPartPr>
        <w:name w:val="C8E6D0A13F6547A99F3EDD8D591B44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0BD2AB-FB7A-4065-903A-C2B03562EF1A}"/>
      </w:docPartPr>
      <w:docPartBody>
        <w:p w:rsidR="002567D0" w:rsidRDefault="002567D0" w:rsidP="002567D0">
          <w:pPr>
            <w:pStyle w:val="C8E6D0A13F6547A99F3EDD8D591B446E"/>
          </w:pPr>
          <w:r w:rsidRPr="003156B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D0"/>
    <w:rsid w:val="000A4AE0"/>
    <w:rsid w:val="00194634"/>
    <w:rsid w:val="001E202A"/>
    <w:rsid w:val="001F77E2"/>
    <w:rsid w:val="002567D0"/>
    <w:rsid w:val="002931D9"/>
    <w:rsid w:val="002D3757"/>
    <w:rsid w:val="0036319F"/>
    <w:rsid w:val="00371460"/>
    <w:rsid w:val="004171BD"/>
    <w:rsid w:val="00511E1F"/>
    <w:rsid w:val="00523BCF"/>
    <w:rsid w:val="00590315"/>
    <w:rsid w:val="005A1B2C"/>
    <w:rsid w:val="00695DF4"/>
    <w:rsid w:val="006B4C1F"/>
    <w:rsid w:val="006F4D23"/>
    <w:rsid w:val="00786673"/>
    <w:rsid w:val="009529B8"/>
    <w:rsid w:val="009A3EB7"/>
    <w:rsid w:val="00A460FB"/>
    <w:rsid w:val="00AB4D6B"/>
    <w:rsid w:val="00AC4EA8"/>
    <w:rsid w:val="00B41714"/>
    <w:rsid w:val="00B91370"/>
    <w:rsid w:val="00C4374F"/>
    <w:rsid w:val="00E615DF"/>
    <w:rsid w:val="00E701E4"/>
    <w:rsid w:val="00F00050"/>
    <w:rsid w:val="00F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567D0"/>
    <w:rPr>
      <w:color w:val="808080"/>
    </w:rPr>
  </w:style>
  <w:style w:type="paragraph" w:customStyle="1" w:styleId="E27B2E7AE9EF48C9BB26CE634AD99A2B">
    <w:name w:val="E27B2E7AE9EF48C9BB26CE634AD99A2B"/>
  </w:style>
  <w:style w:type="paragraph" w:customStyle="1" w:styleId="E4463BC254E243C4AC2A6F509D03EF97">
    <w:name w:val="E4463BC254E243C4AC2A6F509D03EF97"/>
  </w:style>
  <w:style w:type="paragraph" w:customStyle="1" w:styleId="FBB50A0C9EE44D358843D8AC3C16528D">
    <w:name w:val="FBB50A0C9EE44D358843D8AC3C16528D"/>
  </w:style>
  <w:style w:type="paragraph" w:customStyle="1" w:styleId="DA49428436B045DC965ECDC1D5E6B97A">
    <w:name w:val="DA49428436B045DC965ECDC1D5E6B97A"/>
  </w:style>
  <w:style w:type="paragraph" w:customStyle="1" w:styleId="F0BF3152E3E14EFCBA5E98B68EE1B88C">
    <w:name w:val="F0BF3152E3E14EFCBA5E98B68EE1B88C"/>
  </w:style>
  <w:style w:type="paragraph" w:customStyle="1" w:styleId="CA3DA3732BE6453E83F9DD6D88DCB33F">
    <w:name w:val="CA3DA3732BE6453E83F9DD6D88DCB33F"/>
  </w:style>
  <w:style w:type="paragraph" w:customStyle="1" w:styleId="CA1CEEED62064B21A63A9077265CB47F">
    <w:name w:val="CA1CEEED62064B21A63A9077265CB47F"/>
  </w:style>
  <w:style w:type="paragraph" w:customStyle="1" w:styleId="E27B2E7AE9EF48C9BB26CE634AD99A2B1">
    <w:name w:val="E27B2E7AE9EF48C9BB26CE634AD99A2B1"/>
    <w:rsid w:val="002567D0"/>
    <w:pPr>
      <w:spacing w:before="120" w:after="120" w:line="360" w:lineRule="auto"/>
    </w:pPr>
    <w:rPr>
      <w:color w:val="595959" w:themeColor="text1" w:themeTint="A6"/>
      <w:sz w:val="21"/>
      <w:szCs w:val="21"/>
      <w:lang w:eastAsia="en-US"/>
    </w:rPr>
  </w:style>
  <w:style w:type="paragraph" w:customStyle="1" w:styleId="E4463BC254E243C4AC2A6F509D03EF971">
    <w:name w:val="E4463BC254E243C4AC2A6F509D03EF971"/>
    <w:rsid w:val="002567D0"/>
    <w:pPr>
      <w:spacing w:before="120" w:after="120" w:line="360" w:lineRule="auto"/>
    </w:pPr>
    <w:rPr>
      <w:color w:val="595959" w:themeColor="text1" w:themeTint="A6"/>
      <w:sz w:val="21"/>
      <w:szCs w:val="21"/>
      <w:lang w:eastAsia="en-US"/>
    </w:rPr>
  </w:style>
  <w:style w:type="paragraph" w:customStyle="1" w:styleId="886F23A48EDD4F9988E17AC3D3F62704">
    <w:name w:val="886F23A48EDD4F9988E17AC3D3F62704"/>
    <w:rsid w:val="002567D0"/>
  </w:style>
  <w:style w:type="paragraph" w:customStyle="1" w:styleId="C8E6D0A13F6547A99F3EDD8D591B446E">
    <w:name w:val="C8E6D0A13F6547A99F3EDD8D591B446E"/>
    <w:rsid w:val="00256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07 de Fevereiro de 2019</PublishDate>
  <Abstract/>
  <CompanyAddress>www.intelligenzait.com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A10DF-170C-4F1F-905B-3C37BDCD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Especificação_Funcional_Intelligenza_2018.dotx</Template>
  <TotalTime>162</TotalTime>
  <Pages>7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>Intelligenza IT &amp; Business Solution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subject>Treinamento ABAP - Locadora de Filmes</dc:subject>
  <dc:creator>Intelligenza</dc:creator>
  <cp:keywords/>
  <dc:description/>
  <cp:lastModifiedBy>Vanessa Mayumi Hayakawa</cp:lastModifiedBy>
  <cp:revision>36</cp:revision>
  <dcterms:created xsi:type="dcterms:W3CDTF">2019-02-05T18:26:00Z</dcterms:created>
  <dcterms:modified xsi:type="dcterms:W3CDTF">2019-02-07T19:24:00Z</dcterms:modified>
</cp:coreProperties>
</file>